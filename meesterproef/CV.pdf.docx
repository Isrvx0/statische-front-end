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6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0"/>
        <w:gridCol w:w="4410"/>
        <w:gridCol w:w="205"/>
        <w:gridCol w:w="4681"/>
      </w:tblGrid>
      <w:tr w:rsidR="008D4C89" w14:paraId="5EC7335E" w14:textId="77777777" w:rsidTr="006407E5">
        <w:trPr>
          <w:trHeight w:val="4977"/>
        </w:trPr>
        <w:tc>
          <w:tcPr>
            <w:tcW w:w="5040" w:type="dxa"/>
            <w:gridSpan w:val="2"/>
            <w:tcMar>
              <w:left w:w="288" w:type="dxa"/>
            </w:tcMar>
          </w:tcPr>
          <w:p w14:paraId="6C357C38" w14:textId="5BD0B4E0" w:rsidR="008D4C89" w:rsidRDefault="00BA2FD6" w:rsidP="00BD7651">
            <w:r>
              <w:rPr>
                <w:b/>
                <w:bCs/>
                <w:noProof/>
                <w:color w:val="262626" w:themeColor="text2"/>
              </w:rPr>
              <w:drawing>
                <wp:anchor distT="0" distB="0" distL="114300" distR="114300" simplePos="0" relativeHeight="251660288" behindDoc="0" locked="0" layoutInCell="1" allowOverlap="1" wp14:anchorId="5EB97AC0" wp14:editId="6C07B508">
                  <wp:simplePos x="0" y="0"/>
                  <wp:positionH relativeFrom="column">
                    <wp:posOffset>-86708</wp:posOffset>
                  </wp:positionH>
                  <wp:positionV relativeFrom="paragraph">
                    <wp:posOffset>-153035</wp:posOffset>
                  </wp:positionV>
                  <wp:extent cx="1836174" cy="3021507"/>
                  <wp:effectExtent l="0" t="0" r="0" b="7620"/>
                  <wp:wrapNone/>
                  <wp:docPr id="9" name="Afbeelding 9" descr="Afbeelding met persoon, muur, binnen, kleding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Afbeelding 9" descr="Afbeelding met persoon, muur, binnen, kleding&#10;&#10;Automatisch gegenereerde beschrijvin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521"/>
                          <a:stretch/>
                        </pic:blipFill>
                        <pic:spPr bwMode="auto">
                          <a:xfrm>
                            <a:off x="0" y="0"/>
                            <a:ext cx="1836174" cy="3021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05" w:type="dxa"/>
            <w:vMerge w:val="restart"/>
          </w:tcPr>
          <w:p w14:paraId="5AEB72F1" w14:textId="77777777" w:rsidR="008D4C89" w:rsidRDefault="008D4C89" w:rsidP="008064DE"/>
        </w:tc>
        <w:tc>
          <w:tcPr>
            <w:tcW w:w="4681" w:type="dxa"/>
            <w:vMerge w:val="restart"/>
          </w:tcPr>
          <w:tbl>
            <w:tblPr>
              <w:tblW w:w="9926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416"/>
              <w:gridCol w:w="9510"/>
            </w:tblGrid>
            <w:tr w:rsidR="00260A00" w:rsidRPr="00F1626F" w14:paraId="3264376D" w14:textId="77777777" w:rsidTr="00804778">
              <w:trPr>
                <w:trHeight w:val="4977"/>
              </w:trPr>
              <w:tc>
                <w:tcPr>
                  <w:tcW w:w="205" w:type="dxa"/>
                  <w:vMerge w:val="restart"/>
                </w:tcPr>
                <w:p w14:paraId="43AB2E72" w14:textId="77777777" w:rsidR="00260A00" w:rsidRDefault="00260A00" w:rsidP="00260A00"/>
              </w:tc>
              <w:tc>
                <w:tcPr>
                  <w:tcW w:w="4681" w:type="dxa"/>
                  <w:vMerge w:val="restart"/>
                </w:tcPr>
                <w:p w14:paraId="38159306" w14:textId="77777777" w:rsidR="00260A00" w:rsidRDefault="00260A00" w:rsidP="00260A00">
                  <w:pPr>
                    <w:rPr>
                      <w:b/>
                      <w:bCs/>
                      <w:color w:val="002060"/>
                      <w:sz w:val="18"/>
                      <w:szCs w:val="18"/>
                    </w:rPr>
                  </w:pPr>
                  <w:r w:rsidRPr="00260A00">
                    <w:rPr>
                      <w:b/>
                      <w:bCs/>
                      <w:color w:val="002060"/>
                      <w:sz w:val="18"/>
                      <w:szCs w:val="18"/>
                    </w:rPr>
                    <w:t>Hoi!</w:t>
                  </w:r>
                  <w:r>
                    <w:rPr>
                      <w:b/>
                      <w:bCs/>
                      <w:color w:val="002060"/>
                      <w:sz w:val="18"/>
                      <w:szCs w:val="18"/>
                    </w:rPr>
                    <w:t xml:space="preserve"> </w:t>
                  </w:r>
                  <w:r w:rsidRPr="00260A00">
                    <w:rPr>
                      <w:b/>
                      <w:bCs/>
                      <w:color w:val="002060"/>
                      <w:sz w:val="18"/>
                      <w:szCs w:val="18"/>
                    </w:rPr>
                    <w:t xml:space="preserve">Ik heet Israa en Ik ben 19 jaar oud. Ik ben </w:t>
                  </w:r>
                </w:p>
                <w:p w14:paraId="1B856DB1" w14:textId="77777777" w:rsidR="00260A00" w:rsidRDefault="00260A00" w:rsidP="00260A00">
                  <w:pPr>
                    <w:rPr>
                      <w:b/>
                      <w:bCs/>
                      <w:color w:val="002060"/>
                      <w:sz w:val="18"/>
                      <w:szCs w:val="18"/>
                    </w:rPr>
                  </w:pPr>
                  <w:r w:rsidRPr="00260A00">
                    <w:rPr>
                      <w:b/>
                      <w:bCs/>
                      <w:color w:val="002060"/>
                      <w:sz w:val="18"/>
                      <w:szCs w:val="18"/>
                    </w:rPr>
                    <w:t xml:space="preserve">een student in het Da Vinci College en ik doe </w:t>
                  </w:r>
                </w:p>
                <w:p w14:paraId="3CB13BBB" w14:textId="77777777" w:rsidR="00260A00" w:rsidRDefault="00260A00" w:rsidP="00260A00">
                  <w:pPr>
                    <w:rPr>
                      <w:b/>
                      <w:bCs/>
                      <w:color w:val="002060"/>
                      <w:sz w:val="18"/>
                      <w:szCs w:val="18"/>
                    </w:rPr>
                  </w:pPr>
                  <w:r w:rsidRPr="00260A00">
                    <w:rPr>
                      <w:b/>
                      <w:bCs/>
                      <w:color w:val="002060"/>
                      <w:sz w:val="18"/>
                      <w:szCs w:val="18"/>
                    </w:rPr>
                    <w:t xml:space="preserve">de opleiding software developer. Ik woon op dit </w:t>
                  </w:r>
                </w:p>
                <w:p w14:paraId="6FC1869F" w14:textId="764D48B3" w:rsidR="00260A00" w:rsidRPr="00260A00" w:rsidRDefault="00260A00" w:rsidP="00260A00">
                  <w:pPr>
                    <w:rPr>
                      <w:b/>
                      <w:bCs/>
                      <w:color w:val="002060"/>
                      <w:sz w:val="18"/>
                      <w:szCs w:val="18"/>
                    </w:rPr>
                  </w:pPr>
                  <w:r w:rsidRPr="00260A00">
                    <w:rPr>
                      <w:b/>
                      <w:bCs/>
                      <w:color w:val="002060"/>
                      <w:sz w:val="18"/>
                      <w:szCs w:val="18"/>
                    </w:rPr>
                    <w:t>moment nog bij mijn ouders in Puttershoek.</w:t>
                  </w:r>
                </w:p>
                <w:sdt>
                  <w:sdtPr>
                    <w:rPr>
                      <w:b w:val="0"/>
                      <w:color w:val="5DD3FF" w:themeColor="accent5" w:themeTint="99"/>
                    </w:rPr>
                    <w:id w:val="-1359042588"/>
                    <w:placeholder>
                      <w:docPart w:val="C5B968E3C25645EC9C30EE1EE5C855B9"/>
                    </w:placeholder>
                    <w:temporary/>
                    <w:showingPlcHdr/>
                    <w15:appearance w15:val="hidden"/>
                  </w:sdtPr>
                  <w:sdtContent>
                    <w:p w14:paraId="2DEC0C3D" w14:textId="1D20008B" w:rsidR="00260A00" w:rsidRPr="00260A00" w:rsidRDefault="00260A00" w:rsidP="00260A00">
                      <w:pPr>
                        <w:pStyle w:val="Kop1"/>
                        <w:rPr>
                          <w:b w:val="0"/>
                          <w:color w:val="5DD3FF" w:themeColor="accent5" w:themeTint="99"/>
                        </w:rPr>
                      </w:pPr>
                      <w:r w:rsidRPr="00260A00">
                        <w:rPr>
                          <w:rStyle w:val="Kop1Char"/>
                          <w:b/>
                          <w:color w:val="FF0030" w:themeColor="accent4"/>
                          <w:lang w:bidi="nl-NL"/>
                        </w:rPr>
                        <w:t>Werkervaring</w:t>
                      </w:r>
                    </w:p>
                  </w:sdtContent>
                </w:sdt>
                <w:p w14:paraId="539E4D43" w14:textId="77777777" w:rsidR="00260A00" w:rsidRPr="00E3755C" w:rsidRDefault="00260A00" w:rsidP="00260A00">
                  <w:pPr>
                    <w:pStyle w:val="Werkdatums"/>
                    <w:rPr>
                      <w:color w:val="000000" w:themeColor="text1"/>
                      <w:lang w:val="de-DE"/>
                    </w:rPr>
                  </w:pPr>
                  <w:proofErr w:type="spellStart"/>
                  <w:r>
                    <w:rPr>
                      <w:color w:val="000000" w:themeColor="text1"/>
                      <w:lang w:val="de-DE"/>
                    </w:rPr>
                    <w:t>Geen</w:t>
                  </w:r>
                  <w:proofErr w:type="spellEnd"/>
                </w:p>
                <w:sdt>
                  <w:sdtPr>
                    <w:rPr>
                      <w:color w:val="5DD3FF" w:themeColor="accent5" w:themeTint="99"/>
                    </w:rPr>
                    <w:id w:val="1049110328"/>
                    <w:placeholder>
                      <w:docPart w:val="8F7F09C39F6D42C384429BEE74E8BA56"/>
                    </w:placeholder>
                    <w:temporary/>
                    <w:showingPlcHdr/>
                    <w15:appearance w15:val="hidden"/>
                  </w:sdtPr>
                  <w:sdtContent>
                    <w:p w14:paraId="7B06D9A7" w14:textId="77777777" w:rsidR="00260A00" w:rsidRPr="00593AAA" w:rsidRDefault="00260A00" w:rsidP="00260A00">
                      <w:pPr>
                        <w:pStyle w:val="Kop1"/>
                        <w:rPr>
                          <w:color w:val="5DD3FF" w:themeColor="accent5" w:themeTint="99"/>
                        </w:rPr>
                      </w:pPr>
                      <w:r w:rsidRPr="00613F4B">
                        <w:rPr>
                          <w:color w:val="FF0030" w:themeColor="accent4"/>
                          <w:lang w:bidi="nl-NL"/>
                        </w:rPr>
                        <w:t>Opleiding</w:t>
                      </w:r>
                    </w:p>
                  </w:sdtContent>
                </w:sdt>
                <w:p w14:paraId="50D8E576" w14:textId="77777777" w:rsidR="00260A00" w:rsidRDefault="00260A00" w:rsidP="00260A00">
                  <w:pPr>
                    <w:pStyle w:val="Werkdatums"/>
                    <w:rPr>
                      <w:color w:val="5DD3FF" w:themeColor="accent5" w:themeTint="99"/>
                    </w:rPr>
                  </w:pPr>
                  <w:r w:rsidRPr="00593AAA">
                    <w:rPr>
                      <w:color w:val="5DD3FF" w:themeColor="accent5" w:themeTint="99"/>
                      <w:lang w:bidi="nl-NL"/>
                    </w:rPr>
                    <w:t xml:space="preserve"> </w:t>
                  </w:r>
                  <w:r w:rsidRPr="00613F4B">
                    <w:rPr>
                      <w:color w:val="000000" w:themeColor="text1"/>
                      <w:lang w:bidi="nl-NL"/>
                    </w:rPr>
                    <w:t xml:space="preserve">2019-2020 tot </w:t>
                  </w:r>
                  <w:r>
                    <w:rPr>
                      <w:color w:val="000000" w:themeColor="text1"/>
                      <w:lang w:bidi="nl-NL"/>
                    </w:rPr>
                    <w:t>2021-2022</w:t>
                  </w:r>
                </w:p>
                <w:p w14:paraId="2BE7BB35" w14:textId="77777777" w:rsidR="00260A00" w:rsidRPr="002578FB" w:rsidRDefault="00260A00" w:rsidP="00260A00">
                  <w:pPr>
                    <w:pStyle w:val="Functie"/>
                    <w:rPr>
                      <w:b/>
                      <w:bCs/>
                      <w:color w:val="002060"/>
                    </w:rPr>
                  </w:pPr>
                  <w:r>
                    <w:rPr>
                      <w:b/>
                      <w:bCs/>
                      <w:color w:val="002060"/>
                    </w:rPr>
                    <w:t>Mavo-tl</w:t>
                  </w:r>
                </w:p>
                <w:p w14:paraId="7405A3D6" w14:textId="77777777" w:rsidR="00260A00" w:rsidRDefault="00260A00" w:rsidP="00260A00">
                  <w:pPr>
                    <w:pStyle w:val="Functie"/>
                    <w:rPr>
                      <w:b/>
                      <w:bCs/>
                      <w:color w:val="002060"/>
                    </w:rPr>
                  </w:pPr>
                  <w:r>
                    <w:rPr>
                      <w:b/>
                      <w:bCs/>
                      <w:color w:val="002060"/>
                    </w:rPr>
                    <w:t>Walburg College - Zwijndrecht</w:t>
                  </w:r>
                </w:p>
                <w:p w14:paraId="176B42CE" w14:textId="77777777" w:rsidR="00260A00" w:rsidRPr="00593AAA" w:rsidRDefault="00260A00" w:rsidP="00260A00">
                  <w:pPr>
                    <w:pStyle w:val="Werkdatums"/>
                    <w:rPr>
                      <w:color w:val="5DD3FF" w:themeColor="accent5" w:themeTint="99"/>
                    </w:rPr>
                  </w:pPr>
                  <w:r w:rsidRPr="00613F4B">
                    <w:rPr>
                      <w:color w:val="000000" w:themeColor="text1"/>
                      <w:lang w:bidi="nl-NL"/>
                    </w:rPr>
                    <w:t>20</w:t>
                  </w:r>
                  <w:r>
                    <w:rPr>
                      <w:color w:val="000000" w:themeColor="text1"/>
                      <w:lang w:bidi="nl-NL"/>
                    </w:rPr>
                    <w:t>22</w:t>
                  </w:r>
                  <w:r w:rsidRPr="00613F4B">
                    <w:rPr>
                      <w:color w:val="000000" w:themeColor="text1"/>
                      <w:lang w:bidi="nl-NL"/>
                    </w:rPr>
                    <w:t>-202</w:t>
                  </w:r>
                  <w:r>
                    <w:rPr>
                      <w:color w:val="000000" w:themeColor="text1"/>
                      <w:lang w:bidi="nl-NL"/>
                    </w:rPr>
                    <w:t>3</w:t>
                  </w:r>
                  <w:r w:rsidRPr="00613F4B">
                    <w:rPr>
                      <w:color w:val="000000" w:themeColor="text1"/>
                      <w:lang w:bidi="nl-NL"/>
                    </w:rPr>
                    <w:t xml:space="preserve"> tot heden </w:t>
                  </w:r>
                </w:p>
                <w:p w14:paraId="08EE8845" w14:textId="77777777" w:rsidR="00260A00" w:rsidRDefault="00260A00" w:rsidP="00260A00">
                  <w:pPr>
                    <w:pStyle w:val="Functie"/>
                    <w:rPr>
                      <w:b/>
                      <w:bCs/>
                      <w:color w:val="002060"/>
                    </w:rPr>
                  </w:pPr>
                  <w:r>
                    <w:rPr>
                      <w:b/>
                      <w:bCs/>
                      <w:color w:val="002060"/>
                    </w:rPr>
                    <w:t>MBO-4</w:t>
                  </w:r>
                </w:p>
                <w:p w14:paraId="41EE71B8" w14:textId="77777777" w:rsidR="00260A00" w:rsidRPr="002578FB" w:rsidRDefault="00260A00" w:rsidP="00260A00">
                  <w:pPr>
                    <w:pStyle w:val="Functie"/>
                    <w:rPr>
                      <w:b/>
                      <w:bCs/>
                      <w:color w:val="002060"/>
                    </w:rPr>
                  </w:pPr>
                  <w:r>
                    <w:rPr>
                      <w:b/>
                      <w:bCs/>
                      <w:color w:val="002060"/>
                    </w:rPr>
                    <w:t>Da Vinci College - Dordrecht</w:t>
                  </w:r>
                </w:p>
                <w:p w14:paraId="738D7196" w14:textId="77777777" w:rsidR="00260A00" w:rsidRPr="00593AAA" w:rsidRDefault="00260A00" w:rsidP="00260A00">
                  <w:pPr>
                    <w:pStyle w:val="Werkdatums"/>
                    <w:rPr>
                      <w:color w:val="5DD3FF" w:themeColor="accent5" w:themeTint="99"/>
                    </w:rPr>
                  </w:pPr>
                </w:p>
                <w:p w14:paraId="144B8E37" w14:textId="77777777" w:rsidR="00260A00" w:rsidRPr="00613F4B" w:rsidRDefault="00260A00" w:rsidP="00260A00">
                  <w:pPr>
                    <w:pStyle w:val="Kop1"/>
                    <w:rPr>
                      <w:color w:val="FF0030" w:themeColor="accent4"/>
                      <w:sz w:val="24"/>
                      <w:szCs w:val="24"/>
                    </w:rPr>
                  </w:pPr>
                  <w:r w:rsidRPr="00613F4B">
                    <w:rPr>
                      <w:color w:val="FF0030" w:themeColor="accent4"/>
                      <w:sz w:val="24"/>
                      <w:szCs w:val="24"/>
                    </w:rPr>
                    <w:t>Talen:</w:t>
                  </w:r>
                </w:p>
                <w:p w14:paraId="319B9E3C" w14:textId="77777777" w:rsidR="00260A00" w:rsidRPr="00DF4252" w:rsidRDefault="00260A00" w:rsidP="00260A00">
                  <w:pPr>
                    <w:pStyle w:val="Lijstalinea"/>
                    <w:numPr>
                      <w:ilvl w:val="0"/>
                      <w:numId w:val="5"/>
                    </w:numPr>
                    <w:rPr>
                      <w:color w:val="000000" w:themeColor="text1"/>
                    </w:rPr>
                  </w:pPr>
                  <w:r w:rsidRPr="00DF4252">
                    <w:rPr>
                      <w:color w:val="000000" w:themeColor="text1"/>
                    </w:rPr>
                    <w:t xml:space="preserve">Arabisch </w:t>
                  </w:r>
                </w:p>
                <w:p w14:paraId="3A123DDD" w14:textId="77777777" w:rsidR="00260A00" w:rsidRPr="00DF4252" w:rsidRDefault="00260A00" w:rsidP="00260A00">
                  <w:pPr>
                    <w:pStyle w:val="Lijstalinea"/>
                    <w:numPr>
                      <w:ilvl w:val="0"/>
                      <w:numId w:val="5"/>
                    </w:numPr>
                    <w:rPr>
                      <w:color w:val="000000" w:themeColor="text1"/>
                    </w:rPr>
                  </w:pPr>
                  <w:r w:rsidRPr="00DF4252">
                    <w:rPr>
                      <w:color w:val="000000" w:themeColor="text1"/>
                    </w:rPr>
                    <w:t xml:space="preserve">Engels </w:t>
                  </w:r>
                </w:p>
                <w:p w14:paraId="68DC077F" w14:textId="77777777" w:rsidR="00260A00" w:rsidRPr="00DF4252" w:rsidRDefault="00260A00" w:rsidP="00260A00">
                  <w:pPr>
                    <w:pStyle w:val="Lijstalinea"/>
                    <w:numPr>
                      <w:ilvl w:val="0"/>
                      <w:numId w:val="5"/>
                    </w:numPr>
                    <w:rPr>
                      <w:color w:val="000000" w:themeColor="text1"/>
                    </w:rPr>
                  </w:pPr>
                  <w:r w:rsidRPr="00DF4252">
                    <w:rPr>
                      <w:color w:val="000000" w:themeColor="text1"/>
                    </w:rPr>
                    <w:t xml:space="preserve">Nederlands </w:t>
                  </w:r>
                </w:p>
                <w:p w14:paraId="5C188686" w14:textId="77777777" w:rsidR="00260A00" w:rsidRPr="00613F4B" w:rsidRDefault="00260A00" w:rsidP="00260A00">
                  <w:pPr>
                    <w:rPr>
                      <w:rFonts w:asciiTheme="majorHAnsi" w:hAnsiTheme="majorHAnsi"/>
                      <w:b/>
                      <w:bCs/>
                      <w:color w:val="FF0030" w:themeColor="accent4"/>
                      <w:sz w:val="24"/>
                      <w:szCs w:val="24"/>
                    </w:rPr>
                  </w:pPr>
                  <w:r w:rsidRPr="00613F4B">
                    <w:rPr>
                      <w:rFonts w:asciiTheme="majorHAnsi" w:hAnsiTheme="majorHAnsi"/>
                      <w:b/>
                      <w:bCs/>
                      <w:color w:val="FF0030" w:themeColor="accent4"/>
                      <w:sz w:val="24"/>
                      <w:szCs w:val="24"/>
                    </w:rPr>
                    <w:t xml:space="preserve">Hobby’s en interesses: </w:t>
                  </w:r>
                </w:p>
                <w:p w14:paraId="33EDB865" w14:textId="77777777" w:rsidR="00260A00" w:rsidRDefault="00260A00" w:rsidP="00260A00">
                  <w:pPr>
                    <w:pStyle w:val="Lijstalinea"/>
                    <w:numPr>
                      <w:ilvl w:val="0"/>
                      <w:numId w:val="6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>Tekenen</w:t>
                  </w:r>
                </w:p>
                <w:p w14:paraId="41C7BBE1" w14:textId="77777777" w:rsidR="00260A00" w:rsidRDefault="00260A00" w:rsidP="00260A00">
                  <w:pPr>
                    <w:pStyle w:val="Lijstalinea"/>
                    <w:numPr>
                      <w:ilvl w:val="0"/>
                      <w:numId w:val="6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>Lezen</w:t>
                  </w:r>
                </w:p>
                <w:p w14:paraId="267F81A1" w14:textId="77777777" w:rsidR="00260A00" w:rsidRDefault="00260A00" w:rsidP="00260A00">
                  <w:pPr>
                    <w:pStyle w:val="Lijstalinea"/>
                    <w:numPr>
                      <w:ilvl w:val="0"/>
                      <w:numId w:val="6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>Sporten</w:t>
                  </w:r>
                </w:p>
                <w:p w14:paraId="049CBDA1" w14:textId="77777777" w:rsidR="00260A00" w:rsidRDefault="00260A00" w:rsidP="00260A00">
                  <w:pPr>
                    <w:pStyle w:val="Lijstalinea"/>
                    <w:numPr>
                      <w:ilvl w:val="0"/>
                      <w:numId w:val="6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 w:rsidRPr="00DC1811"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>Programmeren</w:t>
                  </w:r>
                </w:p>
                <w:p w14:paraId="0C238F8D" w14:textId="77777777" w:rsidR="00260A00" w:rsidRDefault="00260A00" w:rsidP="00260A00">
                  <w:pPr>
                    <w:pStyle w:val="Lijstalinea"/>
                    <w:numPr>
                      <w:ilvl w:val="0"/>
                      <w:numId w:val="6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>Music luisteren</w:t>
                  </w:r>
                </w:p>
                <w:p w14:paraId="4B46C154" w14:textId="77777777" w:rsidR="00260A00" w:rsidRPr="00DC1811" w:rsidRDefault="00260A00" w:rsidP="00260A00">
                  <w:pPr>
                    <w:pStyle w:val="Lijstalinea"/>
                    <w:numPr>
                      <w:ilvl w:val="0"/>
                      <w:numId w:val="6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</w:p>
                <w:p w14:paraId="74739AB0" w14:textId="77777777" w:rsidR="00260A00" w:rsidRPr="00613F4B" w:rsidRDefault="00260A00" w:rsidP="00260A00">
                  <w:pPr>
                    <w:rPr>
                      <w:rFonts w:asciiTheme="majorHAnsi" w:hAnsiTheme="majorHAnsi"/>
                      <w:b/>
                      <w:bCs/>
                      <w:color w:val="FF0030" w:themeColor="accent4"/>
                      <w:sz w:val="24"/>
                      <w:szCs w:val="24"/>
                    </w:rPr>
                  </w:pPr>
                  <w:r w:rsidRPr="00613F4B">
                    <w:rPr>
                      <w:rFonts w:asciiTheme="majorHAnsi" w:hAnsiTheme="majorHAnsi"/>
                      <w:b/>
                      <w:bCs/>
                      <w:color w:val="FF0030" w:themeColor="accent4"/>
                      <w:sz w:val="24"/>
                      <w:szCs w:val="24"/>
                    </w:rPr>
                    <w:t>Eigenschappen:</w:t>
                  </w:r>
                </w:p>
                <w:p w14:paraId="120256B7" w14:textId="77777777" w:rsidR="00260A00" w:rsidRPr="00DF4252" w:rsidRDefault="00260A00" w:rsidP="00260A00">
                  <w:pPr>
                    <w:pStyle w:val="Lijstalinea"/>
                    <w:numPr>
                      <w:ilvl w:val="0"/>
                      <w:numId w:val="8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 w:rsidRPr="00DF4252"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 xml:space="preserve">Flexibiliteit </w:t>
                  </w:r>
                  <w:r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 xml:space="preserve">, vriendelijk , positief  en </w:t>
                  </w:r>
                </w:p>
                <w:p w14:paraId="7EC558DC" w14:textId="77777777" w:rsidR="00260A00" w:rsidRPr="00E3755C" w:rsidRDefault="00260A00" w:rsidP="00260A00">
                  <w:pPr>
                    <w:pStyle w:val="Lijstalinea"/>
                    <w:numPr>
                      <w:ilvl w:val="0"/>
                      <w:numId w:val="8"/>
                    </w:numPr>
                    <w:rPr>
                      <w:rFonts w:asciiTheme="majorHAnsi" w:hAnsiTheme="majorHAnsi"/>
                      <w:b/>
                      <w:bCs/>
                      <w:color w:val="0083B3" w:themeColor="accent5" w:themeShade="BF"/>
                      <w:szCs w:val="22"/>
                    </w:rPr>
                  </w:pPr>
                  <w:r w:rsidRPr="00E3755C"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>Samenwerken</w:t>
                  </w:r>
                </w:p>
                <w:p w14:paraId="73EEDA78" w14:textId="77777777" w:rsidR="00260A00" w:rsidRDefault="00260A00" w:rsidP="00260A00">
                  <w:pPr>
                    <w:pStyle w:val="Contactgegevens0"/>
                    <w:rPr>
                      <w:color w:val="5DD3FF" w:themeColor="accent5" w:themeTint="99"/>
                    </w:rPr>
                  </w:pPr>
                </w:p>
                <w:p w14:paraId="2D4012D3" w14:textId="77777777" w:rsidR="00260A00" w:rsidRDefault="00260A00" w:rsidP="00260A00">
                  <w:pPr>
                    <w:pStyle w:val="Contactgegevens0"/>
                    <w:rPr>
                      <w:rFonts w:asciiTheme="majorHAnsi" w:hAnsiTheme="majorHAnsi"/>
                      <w:b/>
                      <w:bCs/>
                      <w:color w:val="FF0030" w:themeColor="accent4"/>
                      <w:sz w:val="24"/>
                    </w:rPr>
                  </w:pPr>
                  <w:sdt>
                    <w:sdtPr>
                      <w:rPr>
                        <w:color w:val="5DD3FF" w:themeColor="accent5" w:themeTint="99"/>
                      </w:rPr>
                      <w:id w:val="973956487"/>
                      <w:placeholder>
                        <w:docPart w:val="D03B9A7583FC4743BBF2AE1AFB61E2D3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613F4B">
                        <w:rPr>
                          <w:rStyle w:val="Kop2Char"/>
                          <w:color w:val="FF0030" w:themeColor="accent4"/>
                          <w:lang w:bidi="nl-NL"/>
                        </w:rPr>
                        <w:t>Vaardigheden</w:t>
                      </w:r>
                    </w:sdtContent>
                  </w:sdt>
                  <w:r w:rsidRPr="00613F4B">
                    <w:rPr>
                      <w:rFonts w:asciiTheme="majorHAnsi" w:hAnsiTheme="majorHAnsi"/>
                      <w:b/>
                      <w:bCs/>
                      <w:color w:val="FF0030" w:themeColor="accent4"/>
                      <w:sz w:val="24"/>
                    </w:rPr>
                    <w:t>:</w:t>
                  </w:r>
                </w:p>
                <w:p w14:paraId="0E1EEB6B" w14:textId="77777777" w:rsidR="00260A00" w:rsidRDefault="00260A00" w:rsidP="00260A00">
                  <w:pPr>
                    <w:pStyle w:val="Contactgegevens0"/>
                    <w:rPr>
                      <w:color w:val="5DD3FF" w:themeColor="accent5" w:themeTint="99"/>
                    </w:rPr>
                  </w:pPr>
                </w:p>
                <w:p w14:paraId="533A1547" w14:textId="77777777" w:rsidR="00260A00" w:rsidRPr="00260A00" w:rsidRDefault="00260A00" w:rsidP="00260A00">
                  <w:pPr>
                    <w:pStyle w:val="Lijstalinea"/>
                    <w:numPr>
                      <w:ilvl w:val="0"/>
                      <w:numId w:val="7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 w:rsidRPr="00DC1811"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>Programmeren</w:t>
                  </w:r>
                  <w:r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 xml:space="preserve"> </w:t>
                  </w:r>
                  <w:r>
                    <w:t xml:space="preserve">(met Python) .                </w:t>
                  </w:r>
                </w:p>
                <w:p w14:paraId="764F217A" w14:textId="77777777" w:rsidR="00260A00" w:rsidRDefault="00260A00" w:rsidP="00260A00">
                  <w:pPr>
                    <w:pStyle w:val="Lijstalinea"/>
                    <w:numPr>
                      <w:ilvl w:val="0"/>
                      <w:numId w:val="7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>Ervaring met CSS , HTML en Bootrstrap.</w:t>
                  </w:r>
                </w:p>
                <w:p w14:paraId="54C4399C" w14:textId="77777777" w:rsidR="00260A00" w:rsidRDefault="00260A00" w:rsidP="00260A00">
                  <w:pPr>
                    <w:pStyle w:val="Lijstalinea"/>
                    <w:numPr>
                      <w:ilvl w:val="0"/>
                      <w:numId w:val="7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>Ervaring met Microsoft.</w:t>
                  </w:r>
                </w:p>
                <w:p w14:paraId="06E2EBEB" w14:textId="77777777" w:rsidR="00260A00" w:rsidRDefault="00260A00" w:rsidP="00260A00">
                  <w:pPr>
                    <w:pStyle w:val="Lijstalinea"/>
                    <w:numPr>
                      <w:ilvl w:val="0"/>
                      <w:numId w:val="7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 xml:space="preserve">Ervaring met </w:t>
                  </w:r>
                  <w:r w:rsidRPr="00260A00"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>fotoshop</w:t>
                  </w:r>
                  <w:r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 xml:space="preserve"> en Video editor.</w:t>
                  </w:r>
                </w:p>
                <w:p w14:paraId="4A814C78" w14:textId="77777777" w:rsidR="00260A00" w:rsidRPr="00260A00" w:rsidRDefault="00260A00" w:rsidP="00260A00">
                  <w:pPr>
                    <w:pStyle w:val="Lijstalinea"/>
                    <w:numPr>
                      <w:ilvl w:val="0"/>
                      <w:numId w:val="7"/>
                    </w:numPr>
                    <w:rPr>
                      <w:rFonts w:asciiTheme="majorHAnsi" w:hAnsiTheme="majorHAnsi"/>
                      <w:color w:val="000000" w:themeColor="text1"/>
                      <w:szCs w:val="22"/>
                    </w:rPr>
                  </w:pPr>
                  <w:r>
                    <w:rPr>
                      <w:rFonts w:asciiTheme="majorHAnsi" w:hAnsiTheme="majorHAnsi"/>
                      <w:color w:val="000000" w:themeColor="text1"/>
                      <w:szCs w:val="22"/>
                    </w:rPr>
                    <w:t xml:space="preserve">Website designer. </w:t>
                  </w:r>
                </w:p>
                <w:p w14:paraId="5D5F76FA" w14:textId="77777777" w:rsidR="00260A00" w:rsidRPr="00F1626F" w:rsidRDefault="00260A00" w:rsidP="00260A00">
                  <w:pPr>
                    <w:pStyle w:val="Lijstalinea"/>
                    <w:numPr>
                      <w:ilvl w:val="0"/>
                      <w:numId w:val="8"/>
                    </w:numPr>
                    <w:rPr>
                      <w:rFonts w:asciiTheme="majorHAnsi" w:hAnsiTheme="majorHAnsi"/>
                      <w:b/>
                      <w:bCs/>
                      <w:color w:val="0083B3" w:themeColor="accent5" w:themeShade="BF"/>
                      <w:szCs w:val="22"/>
                    </w:rPr>
                  </w:pPr>
                </w:p>
              </w:tc>
            </w:tr>
            <w:tr w:rsidR="00260A00" w:rsidRPr="00422CE0" w14:paraId="79C1D49F" w14:textId="77777777" w:rsidTr="00804778">
              <w:trPr>
                <w:trHeight w:val="1863"/>
              </w:trPr>
              <w:tc>
                <w:tcPr>
                  <w:tcW w:w="205" w:type="dxa"/>
                  <w:vMerge/>
                </w:tcPr>
                <w:p w14:paraId="49AF2BEF" w14:textId="77777777" w:rsidR="00260A00" w:rsidRPr="00422CE0" w:rsidRDefault="00260A00" w:rsidP="00260A00">
                  <w:pPr>
                    <w:rPr>
                      <w:color w:val="5DD3FF" w:themeColor="accent5" w:themeTint="99"/>
                    </w:rPr>
                  </w:pPr>
                </w:p>
              </w:tc>
              <w:tc>
                <w:tcPr>
                  <w:tcW w:w="4681" w:type="dxa"/>
                  <w:vMerge/>
                </w:tcPr>
                <w:p w14:paraId="603559C5" w14:textId="77777777" w:rsidR="00260A00" w:rsidRPr="00422CE0" w:rsidRDefault="00260A00" w:rsidP="00260A00">
                  <w:pPr>
                    <w:rPr>
                      <w:color w:val="5DD3FF" w:themeColor="accent5" w:themeTint="99"/>
                    </w:rPr>
                  </w:pPr>
                </w:p>
              </w:tc>
            </w:tr>
            <w:tr w:rsidR="00260A00" w:rsidRPr="00422CE0" w14:paraId="27CDB8D3" w14:textId="77777777" w:rsidTr="00804778">
              <w:trPr>
                <w:trHeight w:val="792"/>
              </w:trPr>
              <w:tc>
                <w:tcPr>
                  <w:tcW w:w="205" w:type="dxa"/>
                  <w:vMerge/>
                </w:tcPr>
                <w:p w14:paraId="1C06D3D8" w14:textId="77777777" w:rsidR="00260A00" w:rsidRPr="00422CE0" w:rsidRDefault="00260A00" w:rsidP="00260A00">
                  <w:pPr>
                    <w:rPr>
                      <w:color w:val="5DD3FF" w:themeColor="accent5" w:themeTint="99"/>
                    </w:rPr>
                  </w:pPr>
                </w:p>
              </w:tc>
              <w:tc>
                <w:tcPr>
                  <w:tcW w:w="4681" w:type="dxa"/>
                  <w:vMerge/>
                </w:tcPr>
                <w:p w14:paraId="4CF9D784" w14:textId="77777777" w:rsidR="00260A00" w:rsidRPr="00422CE0" w:rsidRDefault="00260A00" w:rsidP="00260A00">
                  <w:pPr>
                    <w:rPr>
                      <w:color w:val="5DD3FF" w:themeColor="accent5" w:themeTint="99"/>
                    </w:rPr>
                  </w:pPr>
                </w:p>
              </w:tc>
            </w:tr>
            <w:tr w:rsidR="00260A00" w:rsidRPr="00422CE0" w14:paraId="4934E8D1" w14:textId="77777777" w:rsidTr="00804778">
              <w:trPr>
                <w:trHeight w:val="1152"/>
              </w:trPr>
              <w:tc>
                <w:tcPr>
                  <w:tcW w:w="205" w:type="dxa"/>
                  <w:vMerge/>
                </w:tcPr>
                <w:p w14:paraId="1A383046" w14:textId="77777777" w:rsidR="00260A00" w:rsidRPr="00422CE0" w:rsidRDefault="00260A00" w:rsidP="00260A00">
                  <w:pPr>
                    <w:rPr>
                      <w:color w:val="5DD3FF" w:themeColor="accent5" w:themeTint="99"/>
                    </w:rPr>
                  </w:pPr>
                </w:p>
              </w:tc>
              <w:tc>
                <w:tcPr>
                  <w:tcW w:w="4681" w:type="dxa"/>
                  <w:vMerge/>
                </w:tcPr>
                <w:p w14:paraId="78A0BB0D" w14:textId="77777777" w:rsidR="00260A00" w:rsidRPr="00422CE0" w:rsidRDefault="00260A00" w:rsidP="00260A00">
                  <w:pPr>
                    <w:rPr>
                      <w:color w:val="5DD3FF" w:themeColor="accent5" w:themeTint="99"/>
                    </w:rPr>
                  </w:pPr>
                </w:p>
              </w:tc>
            </w:tr>
            <w:tr w:rsidR="00260A00" w:rsidRPr="00422CE0" w14:paraId="04C109C7" w14:textId="77777777" w:rsidTr="00804778">
              <w:trPr>
                <w:trHeight w:val="1152"/>
              </w:trPr>
              <w:tc>
                <w:tcPr>
                  <w:tcW w:w="205" w:type="dxa"/>
                  <w:vMerge/>
                </w:tcPr>
                <w:p w14:paraId="0DD486F3" w14:textId="77777777" w:rsidR="00260A00" w:rsidRPr="00422CE0" w:rsidRDefault="00260A00" w:rsidP="00260A00">
                  <w:pPr>
                    <w:rPr>
                      <w:color w:val="5DD3FF" w:themeColor="accent5" w:themeTint="99"/>
                    </w:rPr>
                  </w:pPr>
                </w:p>
              </w:tc>
              <w:tc>
                <w:tcPr>
                  <w:tcW w:w="4681" w:type="dxa"/>
                  <w:vMerge/>
                </w:tcPr>
                <w:p w14:paraId="2D49D6C5" w14:textId="77777777" w:rsidR="00260A00" w:rsidRPr="00422CE0" w:rsidRDefault="00260A00" w:rsidP="00260A00">
                  <w:pPr>
                    <w:rPr>
                      <w:color w:val="5DD3FF" w:themeColor="accent5" w:themeTint="99"/>
                    </w:rPr>
                  </w:pPr>
                </w:p>
              </w:tc>
            </w:tr>
            <w:tr w:rsidR="00260A00" w:rsidRPr="00422CE0" w14:paraId="0989F996" w14:textId="77777777" w:rsidTr="00804778">
              <w:trPr>
                <w:trHeight w:val="1350"/>
              </w:trPr>
              <w:tc>
                <w:tcPr>
                  <w:tcW w:w="205" w:type="dxa"/>
                  <w:vMerge/>
                </w:tcPr>
                <w:p w14:paraId="7CA0D255" w14:textId="77777777" w:rsidR="00260A00" w:rsidRPr="00422CE0" w:rsidRDefault="00260A00" w:rsidP="00260A00">
                  <w:pPr>
                    <w:rPr>
                      <w:color w:val="5DD3FF" w:themeColor="accent5" w:themeTint="99"/>
                    </w:rPr>
                  </w:pPr>
                </w:p>
              </w:tc>
              <w:tc>
                <w:tcPr>
                  <w:tcW w:w="4681" w:type="dxa"/>
                  <w:vMerge/>
                </w:tcPr>
                <w:p w14:paraId="40B20C2D" w14:textId="77777777" w:rsidR="00260A00" w:rsidRPr="00422CE0" w:rsidRDefault="00260A00" w:rsidP="00260A00">
                  <w:pPr>
                    <w:rPr>
                      <w:color w:val="5DD3FF" w:themeColor="accent5" w:themeTint="99"/>
                    </w:rPr>
                  </w:pPr>
                </w:p>
              </w:tc>
            </w:tr>
            <w:tr w:rsidR="00260A00" w:rsidRPr="002613A7" w14:paraId="3DAB0F23" w14:textId="77777777" w:rsidTr="00804778">
              <w:trPr>
                <w:trHeight w:val="1296"/>
              </w:trPr>
              <w:tc>
                <w:tcPr>
                  <w:tcW w:w="205" w:type="dxa"/>
                  <w:vMerge/>
                </w:tcPr>
                <w:p w14:paraId="0D389DCD" w14:textId="77777777" w:rsidR="00260A00" w:rsidRPr="002613A7" w:rsidRDefault="00260A00" w:rsidP="00260A00">
                  <w:pPr>
                    <w:rPr>
                      <w:color w:val="5DD3FF" w:themeColor="accent5" w:themeTint="99"/>
                      <w:lang w:val="de-DE"/>
                    </w:rPr>
                  </w:pPr>
                </w:p>
              </w:tc>
              <w:tc>
                <w:tcPr>
                  <w:tcW w:w="4681" w:type="dxa"/>
                  <w:vMerge/>
                </w:tcPr>
                <w:p w14:paraId="500A7EB0" w14:textId="77777777" w:rsidR="00260A00" w:rsidRPr="002613A7" w:rsidRDefault="00260A00" w:rsidP="00260A00">
                  <w:pPr>
                    <w:rPr>
                      <w:color w:val="5DD3FF" w:themeColor="accent5" w:themeTint="99"/>
                      <w:lang w:val="de-DE"/>
                    </w:rPr>
                  </w:pPr>
                </w:p>
              </w:tc>
            </w:tr>
            <w:tr w:rsidR="00260A00" w:rsidRPr="002613A7" w14:paraId="6B78EC0D" w14:textId="77777777" w:rsidTr="00804778">
              <w:trPr>
                <w:trHeight w:val="1296"/>
              </w:trPr>
              <w:tc>
                <w:tcPr>
                  <w:tcW w:w="205" w:type="dxa"/>
                  <w:vMerge/>
                </w:tcPr>
                <w:p w14:paraId="66708C73" w14:textId="77777777" w:rsidR="00260A00" w:rsidRPr="002613A7" w:rsidRDefault="00260A00" w:rsidP="00260A00">
                  <w:pPr>
                    <w:rPr>
                      <w:color w:val="5DD3FF" w:themeColor="accent5" w:themeTint="99"/>
                      <w:lang w:val="de-DE"/>
                    </w:rPr>
                  </w:pPr>
                </w:p>
              </w:tc>
              <w:tc>
                <w:tcPr>
                  <w:tcW w:w="4681" w:type="dxa"/>
                  <w:vMerge/>
                </w:tcPr>
                <w:p w14:paraId="06C916B6" w14:textId="77777777" w:rsidR="00260A00" w:rsidRPr="002613A7" w:rsidRDefault="00260A00" w:rsidP="00260A00">
                  <w:pPr>
                    <w:rPr>
                      <w:color w:val="5DD3FF" w:themeColor="accent5" w:themeTint="99"/>
                      <w:lang w:val="de-DE"/>
                    </w:rPr>
                  </w:pPr>
                </w:p>
              </w:tc>
            </w:tr>
            <w:tr w:rsidR="00260A00" w:rsidRPr="00422CE0" w14:paraId="27589258" w14:textId="77777777" w:rsidTr="00804778">
              <w:trPr>
                <w:trHeight w:val="1008"/>
              </w:trPr>
              <w:tc>
                <w:tcPr>
                  <w:tcW w:w="205" w:type="dxa"/>
                  <w:vMerge/>
                  <w:tcBorders>
                    <w:bottom w:val="nil"/>
                  </w:tcBorders>
                </w:tcPr>
                <w:p w14:paraId="1904A7CF" w14:textId="77777777" w:rsidR="00260A00" w:rsidRPr="00422CE0" w:rsidRDefault="00260A00" w:rsidP="00260A00">
                  <w:pPr>
                    <w:rPr>
                      <w:color w:val="5DD3FF" w:themeColor="accent5" w:themeTint="99"/>
                    </w:rPr>
                  </w:pPr>
                </w:p>
              </w:tc>
              <w:tc>
                <w:tcPr>
                  <w:tcW w:w="4681" w:type="dxa"/>
                  <w:vMerge/>
                  <w:tcBorders>
                    <w:bottom w:val="nil"/>
                  </w:tcBorders>
                </w:tcPr>
                <w:p w14:paraId="62A6780E" w14:textId="77777777" w:rsidR="00260A00" w:rsidRPr="00422CE0" w:rsidRDefault="00260A00" w:rsidP="00260A00">
                  <w:pPr>
                    <w:rPr>
                      <w:color w:val="5DD3FF" w:themeColor="accent5" w:themeTint="99"/>
                    </w:rPr>
                  </w:pPr>
                </w:p>
              </w:tc>
            </w:tr>
          </w:tbl>
          <w:p w14:paraId="75191854" w14:textId="2E25478B" w:rsidR="00DC1811" w:rsidRPr="00F1626F" w:rsidRDefault="00DC1811" w:rsidP="00D36F72">
            <w:pPr>
              <w:pStyle w:val="Lijstalinea"/>
              <w:numPr>
                <w:ilvl w:val="0"/>
                <w:numId w:val="8"/>
              </w:numPr>
              <w:rPr>
                <w:rFonts w:asciiTheme="majorHAnsi" w:hAnsiTheme="majorHAnsi"/>
                <w:b/>
                <w:bCs/>
                <w:color w:val="0083B3" w:themeColor="accent5" w:themeShade="BF"/>
                <w:szCs w:val="22"/>
              </w:rPr>
            </w:pPr>
          </w:p>
        </w:tc>
      </w:tr>
      <w:tr w:rsidR="00422CE0" w:rsidRPr="00422CE0" w14:paraId="06361F1C" w14:textId="77777777" w:rsidTr="006407E5">
        <w:trPr>
          <w:trHeight w:val="1863"/>
        </w:trPr>
        <w:tc>
          <w:tcPr>
            <w:tcW w:w="5040" w:type="dxa"/>
            <w:gridSpan w:val="2"/>
            <w:tcMar>
              <w:left w:w="288" w:type="dxa"/>
            </w:tcMar>
          </w:tcPr>
          <w:p w14:paraId="444ECDD6" w14:textId="7233C670" w:rsidR="008D4C89" w:rsidRDefault="006407E5" w:rsidP="00BD7651">
            <w:pPr>
              <w:pStyle w:val="Titel"/>
              <w:rPr>
                <w:color w:val="5DD3FF" w:themeColor="accent5" w:themeTint="99"/>
              </w:rPr>
            </w:pPr>
            <w:r>
              <w:rPr>
                <w:color w:val="5DD3FF" w:themeColor="accent5" w:themeTint="99"/>
              </w:rPr>
              <w:t>ISRAA</w:t>
            </w:r>
          </w:p>
          <w:p w14:paraId="7E57F8FD" w14:textId="14159518" w:rsidR="00DC1811" w:rsidRPr="00DC1811" w:rsidRDefault="00DC1811" w:rsidP="00DC1811">
            <w:pPr>
              <w:rPr>
                <w:lang w:val="en-ZA"/>
              </w:rPr>
            </w:pPr>
            <w:r>
              <w:rPr>
                <w:lang w:val="en-ZA"/>
              </w:rPr>
              <w:t>Almahmoud</w:t>
            </w:r>
          </w:p>
        </w:tc>
        <w:tc>
          <w:tcPr>
            <w:tcW w:w="205" w:type="dxa"/>
            <w:vMerge/>
          </w:tcPr>
          <w:p w14:paraId="0FF7FEF8" w14:textId="77777777" w:rsidR="008D4C89" w:rsidRPr="00422CE0" w:rsidRDefault="008D4C89" w:rsidP="008064DE">
            <w:pPr>
              <w:rPr>
                <w:color w:val="5DD3FF" w:themeColor="accent5" w:themeTint="99"/>
              </w:rPr>
            </w:pPr>
          </w:p>
        </w:tc>
        <w:tc>
          <w:tcPr>
            <w:tcW w:w="4681" w:type="dxa"/>
            <w:vMerge/>
          </w:tcPr>
          <w:p w14:paraId="37FD29B7" w14:textId="77777777" w:rsidR="008D4C89" w:rsidRPr="00422CE0" w:rsidRDefault="008D4C89" w:rsidP="008064DE">
            <w:pPr>
              <w:rPr>
                <w:color w:val="5DD3FF" w:themeColor="accent5" w:themeTint="99"/>
              </w:rPr>
            </w:pPr>
          </w:p>
        </w:tc>
      </w:tr>
      <w:tr w:rsidR="00422CE0" w:rsidRPr="00422CE0" w14:paraId="08D28980" w14:textId="77777777" w:rsidTr="006407E5">
        <w:trPr>
          <w:trHeight w:val="792"/>
        </w:trPr>
        <w:tc>
          <w:tcPr>
            <w:tcW w:w="5040" w:type="dxa"/>
            <w:gridSpan w:val="2"/>
            <w:tcMar>
              <w:left w:w="288" w:type="dxa"/>
            </w:tcMar>
          </w:tcPr>
          <w:p w14:paraId="65542F8A" w14:textId="2A8B6573" w:rsidR="008D4C89" w:rsidRPr="00422CE0" w:rsidRDefault="00422CE0" w:rsidP="00BD7651">
            <w:pPr>
              <w:pStyle w:val="Titel"/>
              <w:rPr>
                <w:color w:val="5DD3FF" w:themeColor="accent5" w:themeTint="99"/>
                <w:sz w:val="36"/>
                <w:szCs w:val="36"/>
                <w:lang w:val="en-US"/>
              </w:rPr>
            </w:pPr>
            <w:r w:rsidRPr="00422CE0">
              <w:rPr>
                <w:color w:val="5DD3FF" w:themeColor="accent5" w:themeTint="99"/>
                <w:sz w:val="36"/>
                <w:szCs w:val="36"/>
              </w:rPr>
              <w:t xml:space="preserve">Student </w:t>
            </w:r>
          </w:p>
        </w:tc>
        <w:tc>
          <w:tcPr>
            <w:tcW w:w="205" w:type="dxa"/>
            <w:vMerge/>
          </w:tcPr>
          <w:p w14:paraId="69B0AE14" w14:textId="77777777" w:rsidR="008D4C89" w:rsidRPr="00422CE0" w:rsidRDefault="008D4C89" w:rsidP="008064DE">
            <w:pPr>
              <w:rPr>
                <w:color w:val="5DD3FF" w:themeColor="accent5" w:themeTint="99"/>
              </w:rPr>
            </w:pPr>
          </w:p>
        </w:tc>
        <w:tc>
          <w:tcPr>
            <w:tcW w:w="4681" w:type="dxa"/>
            <w:vMerge/>
          </w:tcPr>
          <w:p w14:paraId="3A131327" w14:textId="77777777" w:rsidR="008D4C89" w:rsidRPr="00422CE0" w:rsidRDefault="008D4C89" w:rsidP="008064DE">
            <w:pPr>
              <w:rPr>
                <w:color w:val="5DD3FF" w:themeColor="accent5" w:themeTint="99"/>
              </w:rPr>
            </w:pPr>
          </w:p>
        </w:tc>
      </w:tr>
      <w:tr w:rsidR="00422CE0" w:rsidRPr="00422CE0" w14:paraId="34F83978" w14:textId="77777777" w:rsidTr="006407E5">
        <w:trPr>
          <w:trHeight w:val="1152"/>
        </w:trPr>
        <w:tc>
          <w:tcPr>
            <w:tcW w:w="630" w:type="dxa"/>
            <w:vAlign w:val="center"/>
          </w:tcPr>
          <w:p w14:paraId="0FF1AE2C" w14:textId="77777777" w:rsidR="008D4C89" w:rsidRPr="00422CE0" w:rsidRDefault="008D4C89" w:rsidP="00BD7651">
            <w:pPr>
              <w:jc w:val="center"/>
              <w:rPr>
                <w:color w:val="5DD3FF" w:themeColor="accent5" w:themeTint="99"/>
              </w:rPr>
            </w:pPr>
            <w:r w:rsidRPr="00422CE0">
              <w:rPr>
                <w:noProof/>
                <w:color w:val="5DD3FF" w:themeColor="accent5" w:themeTint="99"/>
                <w:lang w:bidi="nl-NL"/>
              </w:rPr>
              <w:drawing>
                <wp:inline distT="0" distB="0" distL="0" distR="0" wp14:anchorId="18C3B7A0" wp14:editId="27682BC0">
                  <wp:extent cx="190500" cy="190500"/>
                  <wp:effectExtent l="0" t="0" r="0" b="0"/>
                  <wp:docPr id="29" name="Afbeelding 23" descr="Telefoonpictogram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8355993-40E7-4C4B-8201-13AD2536E24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Afbeelding 23">
                            <a:extLst>
                              <a:ext uri="{FF2B5EF4-FFF2-40B4-BE49-F238E27FC236}">
                                <a16:creationId xmlns:a16="http://schemas.microsoft.com/office/drawing/2014/main" id="{58355993-40E7-4C4B-8201-13AD2536E24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tcMar>
              <w:left w:w="216" w:type="dxa"/>
            </w:tcMar>
            <w:vAlign w:val="center"/>
          </w:tcPr>
          <w:sdt>
            <w:sdtPr>
              <w:rPr>
                <w:color w:val="5DD3FF" w:themeColor="accent5" w:themeTint="99"/>
              </w:rPr>
              <w:id w:val="1111563247"/>
              <w:placeholder>
                <w:docPart w:val="0F4F4541D82B4CFD93813918F5C5C1A9"/>
              </w:placeholder>
              <w:temporary/>
              <w:showingPlcHdr/>
              <w15:appearance w15:val="hidden"/>
            </w:sdtPr>
            <w:sdtContent>
              <w:p w14:paraId="45B38A14" w14:textId="77777777" w:rsidR="008D4C89" w:rsidRPr="00422CE0" w:rsidRDefault="008D4C89" w:rsidP="008D4C89">
                <w:pPr>
                  <w:pStyle w:val="Contactgegevens0"/>
                  <w:rPr>
                    <w:color w:val="5DD3FF" w:themeColor="accent5" w:themeTint="99"/>
                  </w:rPr>
                </w:pPr>
                <w:r w:rsidRPr="00613F4B">
                  <w:rPr>
                    <w:rStyle w:val="Kop2Char"/>
                    <w:color w:val="FF0030" w:themeColor="accent4"/>
                    <w:lang w:bidi="nl-NL"/>
                  </w:rPr>
                  <w:t>Telefoon:</w:t>
                </w:r>
              </w:p>
            </w:sdtContent>
          </w:sdt>
          <w:p w14:paraId="13C4EEAB" w14:textId="57E942AB" w:rsidR="008D4C89" w:rsidRPr="00422CE0" w:rsidRDefault="00422CE0" w:rsidP="008D4C89">
            <w:pPr>
              <w:rPr>
                <w:color w:val="5DD3FF" w:themeColor="accent5" w:themeTint="99"/>
              </w:rPr>
            </w:pPr>
            <w:r w:rsidRPr="00174CF8">
              <w:rPr>
                <w:color w:val="000000" w:themeColor="text1"/>
              </w:rPr>
              <w:t>06-</w:t>
            </w:r>
            <w:r w:rsidR="00E3755C">
              <w:rPr>
                <w:color w:val="000000" w:themeColor="text1"/>
              </w:rPr>
              <w:t>84677071</w:t>
            </w:r>
          </w:p>
        </w:tc>
        <w:tc>
          <w:tcPr>
            <w:tcW w:w="205" w:type="dxa"/>
            <w:vMerge/>
          </w:tcPr>
          <w:p w14:paraId="0504E1F4" w14:textId="77777777" w:rsidR="008D4C89" w:rsidRPr="00422CE0" w:rsidRDefault="008D4C89" w:rsidP="008064DE">
            <w:pPr>
              <w:rPr>
                <w:color w:val="5DD3FF" w:themeColor="accent5" w:themeTint="99"/>
              </w:rPr>
            </w:pPr>
          </w:p>
        </w:tc>
        <w:tc>
          <w:tcPr>
            <w:tcW w:w="4681" w:type="dxa"/>
            <w:vMerge/>
          </w:tcPr>
          <w:p w14:paraId="275CFA3A" w14:textId="77777777" w:rsidR="008D4C89" w:rsidRPr="00422CE0" w:rsidRDefault="008D4C89" w:rsidP="008064DE">
            <w:pPr>
              <w:rPr>
                <w:color w:val="5DD3FF" w:themeColor="accent5" w:themeTint="99"/>
              </w:rPr>
            </w:pPr>
          </w:p>
        </w:tc>
      </w:tr>
      <w:tr w:rsidR="00422CE0" w:rsidRPr="00422CE0" w14:paraId="2B476205" w14:textId="77777777" w:rsidTr="006407E5">
        <w:trPr>
          <w:trHeight w:val="1152"/>
        </w:trPr>
        <w:tc>
          <w:tcPr>
            <w:tcW w:w="630" w:type="dxa"/>
            <w:vAlign w:val="center"/>
          </w:tcPr>
          <w:p w14:paraId="31C1857D" w14:textId="77777777" w:rsidR="008D4C89" w:rsidRPr="00422CE0" w:rsidRDefault="008D4C89" w:rsidP="00BD7651">
            <w:pPr>
              <w:jc w:val="center"/>
              <w:rPr>
                <w:color w:val="5DD3FF" w:themeColor="accent5" w:themeTint="99"/>
              </w:rPr>
            </w:pPr>
            <w:r w:rsidRPr="00422CE0">
              <w:rPr>
                <w:noProof/>
                <w:color w:val="5DD3FF" w:themeColor="accent5" w:themeTint="99"/>
                <w:lang w:bidi="nl-NL"/>
              </w:rPr>
              <w:drawing>
                <wp:inline distT="0" distB="0" distL="0" distR="0" wp14:anchorId="6263282F" wp14:editId="11097F33">
                  <wp:extent cx="220980" cy="220980"/>
                  <wp:effectExtent l="0" t="0" r="7620" b="7620"/>
                  <wp:docPr id="31" name="Afbeelding 27" descr="Pictogram @-symbool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7442E5E-54F3-4EEC-BC04-0316892CC168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Afbeelding 27">
                            <a:extLst>
                              <a:ext uri="{FF2B5EF4-FFF2-40B4-BE49-F238E27FC236}">
                                <a16:creationId xmlns:a16="http://schemas.microsoft.com/office/drawing/2014/main" id="{A7442E5E-54F3-4EEC-BC04-0316892CC16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tcMar>
              <w:left w:w="216" w:type="dxa"/>
            </w:tcMar>
            <w:vAlign w:val="center"/>
          </w:tcPr>
          <w:sdt>
            <w:sdtPr>
              <w:rPr>
                <w:color w:val="5DD3FF" w:themeColor="accent5" w:themeTint="99"/>
              </w:rPr>
              <w:id w:val="-240260293"/>
              <w:placeholder>
                <w:docPart w:val="FDC14D1EA0034424B7CE1B0070257A87"/>
              </w:placeholder>
              <w:temporary/>
              <w:showingPlcHdr/>
              <w15:appearance w15:val="hidden"/>
            </w:sdtPr>
            <w:sdtEndPr>
              <w:rPr>
                <w:color w:val="FF0030" w:themeColor="accent4"/>
              </w:rPr>
            </w:sdtEndPr>
            <w:sdtContent>
              <w:p w14:paraId="682ADE88" w14:textId="653113FF" w:rsidR="008D4C89" w:rsidRPr="00422CE0" w:rsidRDefault="008D4C89" w:rsidP="008D4C89">
                <w:pPr>
                  <w:pStyle w:val="Contactgegevens0"/>
                  <w:rPr>
                    <w:color w:val="FF0030" w:themeColor="accent4"/>
                  </w:rPr>
                </w:pPr>
                <w:r w:rsidRPr="00613F4B">
                  <w:rPr>
                    <w:rStyle w:val="Kop2Char"/>
                    <w:color w:val="FF0030" w:themeColor="accent4"/>
                    <w:lang w:bidi="nl-NL"/>
                  </w:rPr>
                  <w:t>E-mailadres:</w:t>
                </w:r>
              </w:p>
            </w:sdtContent>
          </w:sdt>
          <w:p w14:paraId="4FA7E43E" w14:textId="4D33F0E2" w:rsidR="008D4C89" w:rsidRPr="00422CE0" w:rsidRDefault="00000000" w:rsidP="008D4C89">
            <w:pPr>
              <w:rPr>
                <w:rStyle w:val="Hyperlink"/>
                <w:color w:val="FF0030" w:themeColor="accent4"/>
              </w:rPr>
            </w:pPr>
            <w:hyperlink r:id="rId16" w:history="1">
              <w:r w:rsidR="00E3755C" w:rsidRPr="00A4265E">
                <w:rPr>
                  <w:rStyle w:val="Hyperlink"/>
                </w:rPr>
                <w:t>sosoalmhmoud559@gmail.com</w:t>
              </w:r>
            </w:hyperlink>
            <w:r w:rsidR="00E3755C">
              <w:t xml:space="preserve"> </w:t>
            </w:r>
            <w:r w:rsidR="00422CE0" w:rsidRPr="00174CF8">
              <w:rPr>
                <w:color w:val="005878" w:themeColor="accent5" w:themeShade="80"/>
              </w:rPr>
              <w:t xml:space="preserve"> </w:t>
            </w:r>
          </w:p>
        </w:tc>
        <w:tc>
          <w:tcPr>
            <w:tcW w:w="205" w:type="dxa"/>
            <w:vMerge/>
          </w:tcPr>
          <w:p w14:paraId="76EBFA62" w14:textId="77777777" w:rsidR="008D4C89" w:rsidRPr="00422CE0" w:rsidRDefault="008D4C89" w:rsidP="008064DE">
            <w:pPr>
              <w:rPr>
                <w:color w:val="5DD3FF" w:themeColor="accent5" w:themeTint="99"/>
              </w:rPr>
            </w:pPr>
          </w:p>
        </w:tc>
        <w:tc>
          <w:tcPr>
            <w:tcW w:w="4681" w:type="dxa"/>
            <w:vMerge/>
          </w:tcPr>
          <w:p w14:paraId="55F175F7" w14:textId="77777777" w:rsidR="008D4C89" w:rsidRPr="00422CE0" w:rsidRDefault="008D4C89" w:rsidP="008064DE">
            <w:pPr>
              <w:rPr>
                <w:color w:val="5DD3FF" w:themeColor="accent5" w:themeTint="99"/>
              </w:rPr>
            </w:pPr>
          </w:p>
        </w:tc>
      </w:tr>
      <w:tr w:rsidR="00422CE0" w:rsidRPr="00422CE0" w14:paraId="7D82BBCF" w14:textId="77777777" w:rsidTr="006407E5">
        <w:trPr>
          <w:trHeight w:val="1350"/>
        </w:trPr>
        <w:tc>
          <w:tcPr>
            <w:tcW w:w="630" w:type="dxa"/>
            <w:vAlign w:val="center"/>
          </w:tcPr>
          <w:p w14:paraId="6C8812C2" w14:textId="77777777" w:rsidR="008D4C89" w:rsidRPr="00422CE0" w:rsidRDefault="008D4C89" w:rsidP="00BD7651">
            <w:pPr>
              <w:jc w:val="center"/>
              <w:rPr>
                <w:color w:val="5DD3FF" w:themeColor="accent5" w:themeTint="99"/>
              </w:rPr>
            </w:pPr>
            <w:r w:rsidRPr="00422CE0">
              <w:rPr>
                <w:noProof/>
                <w:color w:val="5DD3FF" w:themeColor="accent5" w:themeTint="99"/>
                <w:lang w:bidi="nl-NL"/>
              </w:rPr>
              <w:drawing>
                <wp:inline distT="0" distB="0" distL="0" distR="0" wp14:anchorId="34617F20" wp14:editId="1B56BFED">
                  <wp:extent cx="220980" cy="220980"/>
                  <wp:effectExtent l="0" t="0" r="7620" b="7620"/>
                  <wp:docPr id="40" name="Afbeelding 29" descr="Pictogram koppelin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823B3F23-259E-471E-A65C-ED41BCE96A7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Afbeelding 29">
                            <a:extLst>
                              <a:ext uri="{FF2B5EF4-FFF2-40B4-BE49-F238E27FC236}">
                                <a16:creationId xmlns:a16="http://schemas.microsoft.com/office/drawing/2014/main" id="{823B3F23-259E-471E-A65C-ED41BCE96A7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980" cy="220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tcMar>
              <w:left w:w="216" w:type="dxa"/>
            </w:tcMar>
            <w:vAlign w:val="center"/>
          </w:tcPr>
          <w:p w14:paraId="3B449E7A" w14:textId="75905896" w:rsidR="008D4C89" w:rsidRPr="00613F4B" w:rsidRDefault="00F1626F" w:rsidP="008D4C89">
            <w:pPr>
              <w:pStyle w:val="Contactgegevens0"/>
              <w:rPr>
                <w:rFonts w:ascii="Arial Black" w:hAnsi="Arial Black"/>
                <w:color w:val="FF0030" w:themeColor="accent4"/>
              </w:rPr>
            </w:pPr>
            <w:r w:rsidRPr="00613F4B">
              <w:rPr>
                <w:rFonts w:ascii="Arial Black" w:hAnsi="Arial Black"/>
                <w:color w:val="FF0030" w:themeColor="accent4"/>
              </w:rPr>
              <w:t>Geslacht:</w:t>
            </w:r>
          </w:p>
          <w:p w14:paraId="4E0E50ED" w14:textId="0D949243" w:rsidR="008D4C89" w:rsidRPr="00174CF8" w:rsidRDefault="00E3755C" w:rsidP="00F1626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Vrouw</w:t>
            </w:r>
          </w:p>
          <w:p w14:paraId="52808DDA" w14:textId="2401D073" w:rsidR="00F1626F" w:rsidRPr="00F1626F" w:rsidRDefault="00F1626F" w:rsidP="00F1626F">
            <w:pPr>
              <w:rPr>
                <w:color w:val="5DD3FF" w:themeColor="accent5" w:themeTint="99"/>
              </w:rPr>
            </w:pPr>
            <w:r w:rsidRPr="00613F4B">
              <w:rPr>
                <w:rFonts w:ascii="Arial Black" w:hAnsi="Arial Black"/>
                <w:color w:val="FF0030" w:themeColor="accent4"/>
              </w:rPr>
              <w:t>Geboortedatum:</w:t>
            </w:r>
            <w:r w:rsidRPr="00613F4B">
              <w:rPr>
                <w:color w:val="FF0030" w:themeColor="accent4"/>
              </w:rPr>
              <w:t xml:space="preserve"> </w:t>
            </w:r>
            <w:r w:rsidR="00DC1811">
              <w:rPr>
                <w:color w:val="000000" w:themeColor="text1"/>
              </w:rPr>
              <w:t>01-01</w:t>
            </w:r>
            <w:r w:rsidR="00E3755C">
              <w:rPr>
                <w:color w:val="000000" w:themeColor="text1"/>
              </w:rPr>
              <w:t>-</w:t>
            </w:r>
            <w:r w:rsidR="00DC1811">
              <w:rPr>
                <w:color w:val="000000" w:themeColor="text1"/>
              </w:rPr>
              <w:t>200</w:t>
            </w:r>
            <w:r w:rsidR="00E3755C">
              <w:rPr>
                <w:color w:val="000000" w:themeColor="text1"/>
              </w:rPr>
              <w:t>4</w:t>
            </w:r>
          </w:p>
        </w:tc>
        <w:tc>
          <w:tcPr>
            <w:tcW w:w="205" w:type="dxa"/>
            <w:vMerge/>
          </w:tcPr>
          <w:p w14:paraId="28CED4BD" w14:textId="77777777" w:rsidR="008D4C89" w:rsidRPr="00422CE0" w:rsidRDefault="008D4C89" w:rsidP="008064DE">
            <w:pPr>
              <w:rPr>
                <w:color w:val="5DD3FF" w:themeColor="accent5" w:themeTint="99"/>
              </w:rPr>
            </w:pPr>
          </w:p>
        </w:tc>
        <w:tc>
          <w:tcPr>
            <w:tcW w:w="4681" w:type="dxa"/>
            <w:vMerge/>
          </w:tcPr>
          <w:p w14:paraId="21C429C2" w14:textId="77777777" w:rsidR="008D4C89" w:rsidRPr="00422CE0" w:rsidRDefault="008D4C89" w:rsidP="008064DE">
            <w:pPr>
              <w:rPr>
                <w:color w:val="5DD3FF" w:themeColor="accent5" w:themeTint="99"/>
              </w:rPr>
            </w:pPr>
          </w:p>
        </w:tc>
      </w:tr>
      <w:tr w:rsidR="00422CE0" w:rsidRPr="002613A7" w14:paraId="7D04E08A" w14:textId="77777777" w:rsidTr="006407E5">
        <w:trPr>
          <w:trHeight w:val="1296"/>
        </w:trPr>
        <w:tc>
          <w:tcPr>
            <w:tcW w:w="630" w:type="dxa"/>
            <w:vAlign w:val="center"/>
          </w:tcPr>
          <w:p w14:paraId="1B6BE737" w14:textId="77777777" w:rsidR="008D4C89" w:rsidRPr="00422CE0" w:rsidRDefault="008D4C89" w:rsidP="00BD7651">
            <w:pPr>
              <w:jc w:val="center"/>
              <w:rPr>
                <w:color w:val="5DD3FF" w:themeColor="accent5" w:themeTint="99"/>
              </w:rPr>
            </w:pPr>
            <w:r w:rsidRPr="00422CE0">
              <w:rPr>
                <w:noProof/>
                <w:color w:val="5DD3FF" w:themeColor="accent5" w:themeTint="99"/>
                <w:lang w:bidi="nl-NL"/>
              </w:rPr>
              <w:drawing>
                <wp:inline distT="0" distB="0" distL="0" distR="0" wp14:anchorId="6A0D9DA5" wp14:editId="2765A5C6">
                  <wp:extent cx="198120" cy="198120"/>
                  <wp:effectExtent l="0" t="0" r="0" b="0"/>
                  <wp:docPr id="41" name="Afbeelding 33" descr="Pictogram voor locati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D1AB98-93C4-4F44-B930-D4A4201E62AC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Afbeelding 33">
                            <a:extLst>
                              <a:ext uri="{FF2B5EF4-FFF2-40B4-BE49-F238E27FC236}">
                                <a16:creationId xmlns:a16="http://schemas.microsoft.com/office/drawing/2014/main" id="{4AD1AB98-93C4-4F44-B930-D4A4201E62A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" cy="198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vMerge w:val="restart"/>
            <w:tcMar>
              <w:left w:w="216" w:type="dxa"/>
            </w:tcMar>
          </w:tcPr>
          <w:sdt>
            <w:sdtPr>
              <w:rPr>
                <w:color w:val="5DD3FF" w:themeColor="accent5" w:themeTint="99"/>
              </w:rPr>
              <w:id w:val="1078949321"/>
              <w:placeholder>
                <w:docPart w:val="02FC4BCE9464450C9AD5F084A15C825F"/>
              </w:placeholder>
              <w:temporary/>
              <w:showingPlcHdr/>
              <w15:appearance w15:val="hidden"/>
            </w:sdtPr>
            <w:sdtContent>
              <w:p w14:paraId="1591FBEE" w14:textId="77777777" w:rsidR="008D4C89" w:rsidRPr="002613A7" w:rsidRDefault="008D4C89" w:rsidP="00B72D6F">
                <w:pPr>
                  <w:pStyle w:val="Contactgegevens0"/>
                  <w:rPr>
                    <w:color w:val="5DD3FF" w:themeColor="accent5" w:themeTint="99"/>
                    <w:lang w:val="de-DE"/>
                  </w:rPr>
                </w:pPr>
                <w:r w:rsidRPr="002613A7">
                  <w:rPr>
                    <w:rStyle w:val="Kop2Char"/>
                    <w:rFonts w:ascii="Arial Black" w:hAnsi="Arial Black"/>
                    <w:color w:val="FF0030" w:themeColor="accent4"/>
                    <w:lang w:val="de-DE" w:bidi="nl-NL"/>
                  </w:rPr>
                  <w:t>Adres</w:t>
                </w:r>
              </w:p>
            </w:sdtContent>
          </w:sdt>
          <w:p w14:paraId="73DAF362" w14:textId="201D3935" w:rsidR="008D4C89" w:rsidRPr="002613A7" w:rsidRDefault="00DC1811" w:rsidP="00422CE0">
            <w:pPr>
              <w:pStyle w:val="Contactgegevens"/>
              <w:rPr>
                <w:lang w:val="de-DE"/>
              </w:rPr>
            </w:pPr>
            <w:r>
              <w:rPr>
                <w:lang w:val="de-DE"/>
              </w:rPr>
              <w:t>Arie van Drielstraat</w:t>
            </w:r>
            <w:r w:rsidR="00422CE0" w:rsidRPr="002613A7">
              <w:rPr>
                <w:lang w:val="de-DE"/>
              </w:rPr>
              <w:t xml:space="preserve"> </w:t>
            </w:r>
            <w:r>
              <w:rPr>
                <w:lang w:val="de-DE"/>
              </w:rPr>
              <w:t>47</w:t>
            </w:r>
          </w:p>
          <w:p w14:paraId="2BBF526C" w14:textId="77777777" w:rsidR="00DC1811" w:rsidRDefault="00DC1811" w:rsidP="00422CE0">
            <w:pPr>
              <w:pStyle w:val="Contactgegevens"/>
              <w:rPr>
                <w:lang w:val="de-DE"/>
              </w:rPr>
            </w:pPr>
            <w:r>
              <w:rPr>
                <w:lang w:val="de-DE"/>
              </w:rPr>
              <w:t>3297EB</w:t>
            </w:r>
          </w:p>
          <w:p w14:paraId="4FE4870C" w14:textId="7066ADC5" w:rsidR="00422CE0" w:rsidRPr="002613A7" w:rsidRDefault="00DC1811" w:rsidP="00422CE0">
            <w:pPr>
              <w:pStyle w:val="Contactgegevens"/>
              <w:rPr>
                <w:color w:val="5DD3FF" w:themeColor="accent5" w:themeTint="99"/>
                <w:lang w:val="de-DE"/>
              </w:rPr>
            </w:pPr>
            <w:r>
              <w:rPr>
                <w:lang w:val="de-DE"/>
              </w:rPr>
              <w:t>Puttershoek</w:t>
            </w:r>
            <w:r w:rsidR="00422CE0" w:rsidRPr="002613A7">
              <w:rPr>
                <w:lang w:val="de-DE"/>
              </w:rPr>
              <w:t xml:space="preserve"> </w:t>
            </w:r>
          </w:p>
        </w:tc>
        <w:tc>
          <w:tcPr>
            <w:tcW w:w="205" w:type="dxa"/>
            <w:vMerge/>
          </w:tcPr>
          <w:p w14:paraId="0D1DB433" w14:textId="77777777" w:rsidR="008D4C89" w:rsidRPr="002613A7" w:rsidRDefault="008D4C89" w:rsidP="008064DE">
            <w:pPr>
              <w:rPr>
                <w:color w:val="5DD3FF" w:themeColor="accent5" w:themeTint="99"/>
                <w:lang w:val="de-DE"/>
              </w:rPr>
            </w:pPr>
          </w:p>
        </w:tc>
        <w:tc>
          <w:tcPr>
            <w:tcW w:w="4681" w:type="dxa"/>
            <w:vMerge/>
          </w:tcPr>
          <w:p w14:paraId="4796BE07" w14:textId="77777777" w:rsidR="008D4C89" w:rsidRPr="002613A7" w:rsidRDefault="008D4C89" w:rsidP="008064DE">
            <w:pPr>
              <w:rPr>
                <w:color w:val="5DD3FF" w:themeColor="accent5" w:themeTint="99"/>
                <w:lang w:val="de-DE"/>
              </w:rPr>
            </w:pPr>
          </w:p>
        </w:tc>
      </w:tr>
      <w:tr w:rsidR="00422CE0" w:rsidRPr="002613A7" w14:paraId="16017884" w14:textId="77777777" w:rsidTr="006407E5">
        <w:trPr>
          <w:trHeight w:val="1296"/>
        </w:trPr>
        <w:tc>
          <w:tcPr>
            <w:tcW w:w="630" w:type="dxa"/>
            <w:vAlign w:val="center"/>
          </w:tcPr>
          <w:p w14:paraId="3F2711B5" w14:textId="77777777" w:rsidR="008D4C89" w:rsidRPr="002613A7" w:rsidRDefault="008D4C89" w:rsidP="00DC1811">
            <w:pPr>
              <w:rPr>
                <w:noProof/>
                <w:color w:val="5DD3FF" w:themeColor="accent5" w:themeTint="99"/>
                <w:lang w:val="de-DE"/>
              </w:rPr>
            </w:pPr>
          </w:p>
        </w:tc>
        <w:tc>
          <w:tcPr>
            <w:tcW w:w="4410" w:type="dxa"/>
            <w:vMerge/>
            <w:tcMar>
              <w:left w:w="216" w:type="dxa"/>
            </w:tcMar>
          </w:tcPr>
          <w:p w14:paraId="58DF2518" w14:textId="77777777" w:rsidR="008D4C89" w:rsidRPr="002613A7" w:rsidRDefault="008D4C89" w:rsidP="00BD7651">
            <w:pPr>
              <w:rPr>
                <w:color w:val="5DD3FF" w:themeColor="accent5" w:themeTint="99"/>
                <w:lang w:val="de-DE"/>
              </w:rPr>
            </w:pPr>
          </w:p>
        </w:tc>
        <w:tc>
          <w:tcPr>
            <w:tcW w:w="205" w:type="dxa"/>
            <w:vMerge/>
          </w:tcPr>
          <w:p w14:paraId="039EE97B" w14:textId="77777777" w:rsidR="008D4C89" w:rsidRPr="002613A7" w:rsidRDefault="008D4C89" w:rsidP="008064DE">
            <w:pPr>
              <w:rPr>
                <w:color w:val="5DD3FF" w:themeColor="accent5" w:themeTint="99"/>
                <w:lang w:val="de-DE"/>
              </w:rPr>
            </w:pPr>
          </w:p>
        </w:tc>
        <w:tc>
          <w:tcPr>
            <w:tcW w:w="4681" w:type="dxa"/>
            <w:vMerge/>
          </w:tcPr>
          <w:p w14:paraId="026FCC69" w14:textId="77777777" w:rsidR="008D4C89" w:rsidRPr="002613A7" w:rsidRDefault="008D4C89" w:rsidP="008064DE">
            <w:pPr>
              <w:rPr>
                <w:color w:val="5DD3FF" w:themeColor="accent5" w:themeTint="99"/>
                <w:lang w:val="de-DE"/>
              </w:rPr>
            </w:pPr>
          </w:p>
        </w:tc>
      </w:tr>
      <w:tr w:rsidR="00422CE0" w:rsidRPr="00422CE0" w14:paraId="2A3CB9AB" w14:textId="77777777" w:rsidTr="006407E5">
        <w:trPr>
          <w:trHeight w:val="1008"/>
        </w:trPr>
        <w:tc>
          <w:tcPr>
            <w:tcW w:w="630" w:type="dxa"/>
            <w:tcBorders>
              <w:bottom w:val="nil"/>
            </w:tcBorders>
            <w:vAlign w:val="center"/>
          </w:tcPr>
          <w:p w14:paraId="5179256A" w14:textId="77777777" w:rsidR="008D4C89" w:rsidRPr="00422CE0" w:rsidRDefault="008D4C89" w:rsidP="00BD7651">
            <w:pPr>
              <w:jc w:val="center"/>
              <w:rPr>
                <w:color w:val="5DD3FF" w:themeColor="accent5" w:themeTint="99"/>
              </w:rPr>
            </w:pPr>
            <w:r w:rsidRPr="00422CE0">
              <w:rPr>
                <w:noProof/>
                <w:color w:val="5DD3FF" w:themeColor="accent5" w:themeTint="99"/>
                <w:lang w:bidi="nl-NL"/>
              </w:rPr>
              <w:drawing>
                <wp:inline distT="0" distB="0" distL="0" distR="0" wp14:anchorId="019566D0" wp14:editId="3FDFF3AA">
                  <wp:extent cx="255270" cy="340995"/>
                  <wp:effectExtent l="0" t="0" r="0" b="1905"/>
                  <wp:docPr id="121" name="Afbeelding 120" descr="Pictogram sleutel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18936D-3B47-46AD-BA35-83FD6AA9AEC4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" name="Afbeelding 120">
                            <a:extLst>
                              <a:ext uri="{FF2B5EF4-FFF2-40B4-BE49-F238E27FC236}">
                                <a16:creationId xmlns:a16="http://schemas.microsoft.com/office/drawing/2014/main" id="{D618936D-3B47-46AD-BA35-83FD6AA9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" cy="34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  <w:tcBorders>
              <w:bottom w:val="nil"/>
            </w:tcBorders>
            <w:tcMar>
              <w:left w:w="216" w:type="dxa"/>
            </w:tcMar>
          </w:tcPr>
          <w:p w14:paraId="2F9D2C99" w14:textId="6D20D953" w:rsidR="008D4C89" w:rsidRDefault="00260A00" w:rsidP="00B72D6F">
            <w:pPr>
              <w:pStyle w:val="Contactgegevens0"/>
              <w:rPr>
                <w:b/>
                <w:bCs/>
                <w:color w:val="FF0000"/>
              </w:rPr>
            </w:pPr>
            <w:r w:rsidRPr="00260A00">
              <w:rPr>
                <w:b/>
                <w:bCs/>
                <w:color w:val="FF0000"/>
              </w:rPr>
              <w:t>LINKS</w:t>
            </w:r>
            <w:r>
              <w:rPr>
                <w:b/>
                <w:bCs/>
                <w:color w:val="FF0000"/>
              </w:rPr>
              <w:t>:</w:t>
            </w:r>
          </w:p>
          <w:p w14:paraId="203E2849" w14:textId="77777777" w:rsidR="00260A00" w:rsidRDefault="00260A00" w:rsidP="00B72D6F">
            <w:pPr>
              <w:pStyle w:val="Contactgegevens0"/>
              <w:rPr>
                <w:b/>
                <w:bCs/>
                <w:color w:val="FF0000"/>
              </w:rPr>
            </w:pPr>
          </w:p>
          <w:p w14:paraId="100C0E17" w14:textId="11B3592C" w:rsidR="00260A00" w:rsidRPr="00BA2FD6" w:rsidRDefault="00260A00" w:rsidP="00260A00">
            <w:pPr>
              <w:pStyle w:val="Contactgegevens0"/>
              <w:numPr>
                <w:ilvl w:val="0"/>
                <w:numId w:val="10"/>
              </w:numPr>
              <w:rPr>
                <w:b/>
                <w:bCs/>
                <w:color w:val="3B3B3B" w:themeColor="text2" w:themeTint="E6"/>
              </w:rPr>
            </w:pPr>
            <w:hyperlink r:id="rId23" w:history="1">
              <w:r w:rsidRPr="00BA2FD6">
                <w:rPr>
                  <w:rStyle w:val="Hyperlink"/>
                  <w:b/>
                  <w:bCs/>
                  <w:color w:val="3B3B3B" w:themeColor="text2" w:themeTint="E6"/>
                </w:rPr>
                <w:t>GitHub</w:t>
              </w:r>
            </w:hyperlink>
            <w:r w:rsidR="00BA2FD6">
              <w:rPr>
                <w:b/>
                <w:bCs/>
                <w:color w:val="3B3B3B" w:themeColor="text2" w:themeTint="E6"/>
              </w:rPr>
              <w:t>.</w:t>
            </w:r>
          </w:p>
          <w:p w14:paraId="4D01B2DA" w14:textId="77777777" w:rsidR="00260A00" w:rsidRDefault="00260A00" w:rsidP="00260A00">
            <w:pPr>
              <w:pStyle w:val="Contactgegevens0"/>
              <w:ind w:left="720"/>
              <w:rPr>
                <w:b/>
                <w:bCs/>
                <w:color w:val="FF0000"/>
              </w:rPr>
            </w:pPr>
          </w:p>
          <w:p w14:paraId="4F18608A" w14:textId="0C392F81" w:rsidR="00260A00" w:rsidRPr="00260A00" w:rsidRDefault="00260A00" w:rsidP="00260A00">
            <w:pPr>
              <w:pStyle w:val="Contactgegevens0"/>
              <w:ind w:left="720"/>
              <w:rPr>
                <w:b/>
                <w:bCs/>
                <w:color w:val="FF0000"/>
              </w:rPr>
            </w:pPr>
          </w:p>
          <w:p w14:paraId="3BC4C24C" w14:textId="6801E394" w:rsidR="00D36F72" w:rsidRPr="00422CE0" w:rsidRDefault="00D36F72" w:rsidP="00260A00">
            <w:pPr>
              <w:pStyle w:val="Contactgegevens"/>
              <w:rPr>
                <w:color w:val="5DD3FF" w:themeColor="accent5" w:themeTint="99"/>
                <w:lang w:val="nl-NL"/>
              </w:rPr>
            </w:pPr>
          </w:p>
        </w:tc>
        <w:tc>
          <w:tcPr>
            <w:tcW w:w="205" w:type="dxa"/>
            <w:vMerge/>
            <w:tcBorders>
              <w:bottom w:val="nil"/>
            </w:tcBorders>
          </w:tcPr>
          <w:p w14:paraId="065EB9DA" w14:textId="77777777" w:rsidR="008D4C89" w:rsidRPr="00422CE0" w:rsidRDefault="008D4C89" w:rsidP="008064DE">
            <w:pPr>
              <w:rPr>
                <w:color w:val="5DD3FF" w:themeColor="accent5" w:themeTint="99"/>
              </w:rPr>
            </w:pPr>
          </w:p>
        </w:tc>
        <w:tc>
          <w:tcPr>
            <w:tcW w:w="4681" w:type="dxa"/>
            <w:vMerge/>
            <w:tcBorders>
              <w:bottom w:val="nil"/>
            </w:tcBorders>
          </w:tcPr>
          <w:p w14:paraId="7B0C844F" w14:textId="77777777" w:rsidR="008D4C89" w:rsidRPr="00422CE0" w:rsidRDefault="008D4C89" w:rsidP="008064DE">
            <w:pPr>
              <w:rPr>
                <w:color w:val="5DD3FF" w:themeColor="accent5" w:themeTint="99"/>
              </w:rPr>
            </w:pPr>
          </w:p>
        </w:tc>
      </w:tr>
    </w:tbl>
    <w:p w14:paraId="76ABAF68" w14:textId="77777777" w:rsidR="00BA3253" w:rsidRPr="00422CE0" w:rsidRDefault="008D4C89" w:rsidP="008D4C89">
      <w:pPr>
        <w:spacing w:after="0"/>
        <w:rPr>
          <w:color w:val="5DD3FF" w:themeColor="accent5" w:themeTint="99"/>
          <w:sz w:val="8"/>
        </w:rPr>
      </w:pPr>
      <w:r w:rsidRPr="00422CE0">
        <w:rPr>
          <w:noProof/>
          <w:color w:val="5DD3FF" w:themeColor="accent5" w:themeTint="99"/>
          <w:lang w:bidi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24323D7" wp14:editId="04C2C5BA">
                <wp:simplePos x="0" y="0"/>
                <mc:AlternateContent>
                  <mc:Choice Requires="wp14">
                    <wp:positionH relativeFrom="page">
                      <wp14:pctPosHOffset>4400</wp14:pctPosHOffset>
                    </wp:positionH>
                  </mc:Choice>
                  <mc:Fallback>
                    <wp:positionH relativeFrom="page">
                      <wp:posOffset>332105</wp:posOffset>
                    </wp:positionH>
                  </mc:Fallback>
                </mc:AlternateContent>
                <mc:AlternateContent>
                  <mc:Choice Requires="wp14">
                    <wp:positionV relativeFrom="page">
                      <wp14:pctPosVOffset>7500</wp14:pctPosVOffset>
                    </wp:positionV>
                  </mc:Choice>
                  <mc:Fallback>
                    <wp:positionV relativeFrom="page">
                      <wp:posOffset>801370</wp:posOffset>
                    </wp:positionV>
                  </mc:Fallback>
                </mc:AlternateContent>
                <wp:extent cx="1188720" cy="1426464"/>
                <wp:effectExtent l="0" t="0" r="0" b="2540"/>
                <wp:wrapNone/>
                <wp:docPr id="23" name="Groep 23" descr="Grafische vierkant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8720" cy="1426464"/>
                          <a:chOff x="0" y="0"/>
                          <a:chExt cx="1191886" cy="1425253"/>
                        </a:xfrm>
                      </wpg:grpSpPr>
                      <wps:wsp>
                        <wps:cNvPr id="3" name="Rechthoek 19">
                          <a:extLst>
                            <a:ext uri="{FF2B5EF4-FFF2-40B4-BE49-F238E27FC236}">
                              <a16:creationId xmlns:a16="http://schemas.microsoft.com/office/drawing/2014/main" id="{D1036383-51C8-4709-81CD-9508A680A832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1183640" cy="118364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" name="Rechthoek 20">
                          <a:extLst>
                            <a:ext uri="{FF2B5EF4-FFF2-40B4-BE49-F238E27FC236}">
                              <a16:creationId xmlns:a16="http://schemas.microsoft.com/office/drawing/2014/main" id="{7DE6273E-E018-4703-A37C-DB89B3BD3CC8}"/>
                            </a:ext>
                          </a:extLst>
                        </wps:cNvPr>
                        <wps:cNvSpPr/>
                        <wps:spPr>
                          <a:xfrm>
                            <a:off x="245660" y="1173707"/>
                            <a:ext cx="936625" cy="24828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hthoek 21">
                          <a:extLst>
                            <a:ext uri="{FF2B5EF4-FFF2-40B4-BE49-F238E27FC236}">
                              <a16:creationId xmlns:a16="http://schemas.microsoft.com/office/drawing/2014/main" id="{6F53E2A3-CDDA-4D7F-9034-8AC367EE04DB}"/>
                            </a:ext>
                          </a:extLst>
                        </wps:cNvPr>
                        <wps:cNvSpPr/>
                        <wps:spPr>
                          <a:xfrm>
                            <a:off x="941696" y="928048"/>
                            <a:ext cx="250190" cy="497205"/>
                          </a:xfrm>
                          <a:prstGeom prst="rect">
                            <a:avLst/>
                          </a:prstGeom>
                          <a:solidFill>
                            <a:schemeClr val="accent3">
                              <a:alpha val="7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648C94F" id="Groep 23" o:spid="_x0000_s1026" alt="Grafische vierkanten" style="position:absolute;margin-left:0;margin-top:0;width:93.6pt;height:112.3pt;z-index:251659264;mso-left-percent:44;mso-top-percent:75;mso-position-horizontal-relative:page;mso-position-vertical-relative:page;mso-left-percent:44;mso-top-percent:75;mso-width-relative:margin;mso-height-relative:margin" coordsize="11918,142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">
                <v:rect id="Rechthoek 19" o:spid="_x0000_s1027" style="position:absolute;width:11836;height:118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" fillcolor="#1dd9ff [3205]" stroked="f" strokeweight="1pt">
                  <v:fill opacity="49087f"/>
                </v:rect>
                <v:rect id="Rechthoek 20" o:spid="_x0000_s1028" style="position:absolute;left:2456;top:11737;width:9366;height:24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" fillcolor="#ff0174 [3204]" stroked="f" strokeweight="1pt">
                  <v:fill opacity="49087f"/>
                </v:rect>
                <v:rect id="Rechthoek 21" o:spid="_x0000_s1029" style="position:absolute;left:9416;top:9280;width:2502;height:49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" fillcolor="#c8ff17 [3206]" stroked="f" strokeweight="1pt">
                  <v:fill opacity="49087f"/>
                </v:rect>
                <w10:wrap anchorx="page" anchory="page"/>
              </v:group>
            </w:pict>
          </mc:Fallback>
        </mc:AlternateContent>
      </w:r>
    </w:p>
    <w:sectPr w:rsidR="00BA3253" w:rsidRPr="00422CE0" w:rsidSect="002402E6">
      <w:headerReference w:type="default" r:id="rId24"/>
      <w:pgSz w:w="11906" w:h="16838" w:code="9"/>
      <w:pgMar w:top="720" w:right="1440" w:bottom="720" w:left="108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1F031" w14:textId="77777777" w:rsidR="00414014" w:rsidRDefault="00414014" w:rsidP="00BA3253">
      <w:pPr>
        <w:spacing w:after="0" w:line="240" w:lineRule="auto"/>
      </w:pPr>
      <w:r>
        <w:separator/>
      </w:r>
    </w:p>
  </w:endnote>
  <w:endnote w:type="continuationSeparator" w:id="0">
    <w:p w14:paraId="2579229A" w14:textId="77777777" w:rsidR="00414014" w:rsidRDefault="00414014" w:rsidP="00BA3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93560" w14:textId="77777777" w:rsidR="00414014" w:rsidRDefault="00414014" w:rsidP="00BA3253">
      <w:pPr>
        <w:spacing w:after="0" w:line="240" w:lineRule="auto"/>
      </w:pPr>
      <w:r>
        <w:separator/>
      </w:r>
    </w:p>
  </w:footnote>
  <w:footnote w:type="continuationSeparator" w:id="0">
    <w:p w14:paraId="3E2C96C9" w14:textId="77777777" w:rsidR="00414014" w:rsidRDefault="00414014" w:rsidP="00BA32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EA2DD" w14:textId="77777777" w:rsidR="00BA3253" w:rsidRDefault="008064DE">
    <w:pPr>
      <w:pStyle w:val="Koptekst"/>
    </w:pPr>
    <w:r w:rsidRPr="00F4731D">
      <w:rPr>
        <w:noProof/>
        <w:lang w:bidi="nl-NL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D511A71" wp14:editId="1B7027D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010600" cy="9529175"/>
              <wp:effectExtent l="0" t="0" r="0" b="0"/>
              <wp:wrapNone/>
              <wp:docPr id="2" name="Groep 17" descr="decoratief elemen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10600" cy="9529175"/>
                        <a:chOff x="226800" y="226800"/>
                        <a:chExt cx="6393514" cy="8690399"/>
                      </a:xfrm>
                    </wpg:grpSpPr>
                    <wps:wsp>
                      <wps:cNvPr id="13" name="Rechthoek 13"/>
                      <wps:cNvSpPr/>
                      <wps:spPr>
                        <a:xfrm>
                          <a:off x="451800" y="226800"/>
                          <a:ext cx="6168514" cy="869039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6" name="Rechthoek 16"/>
                      <wps:cNvSpPr/>
                      <wps:spPr>
                        <a:xfrm>
                          <a:off x="226800" y="3211367"/>
                          <a:ext cx="3203999" cy="145944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7" name="Rechthoek 17"/>
                      <wps:cNvSpPr/>
                      <wps:spPr>
                        <a:xfrm>
                          <a:off x="451800" y="226800"/>
                          <a:ext cx="2978999" cy="4446137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8" name="Rechthoek 18"/>
                      <wps:cNvSpPr/>
                      <wps:spPr>
                        <a:xfrm>
                          <a:off x="226800" y="4663819"/>
                          <a:ext cx="3196028" cy="4026581"/>
                        </a:xfrm>
                        <a:prstGeom prst="rect">
                          <a:avLst/>
                        </a:prstGeom>
                        <a:gradFill>
                          <a:gsLst>
                            <a:gs pos="26000">
                              <a:schemeClr val="bg1">
                                <a:lumMod val="95000"/>
                              </a:schemeClr>
                            </a:gs>
                            <a:gs pos="100000">
                              <a:schemeClr val="accent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9" name="Rechthoek 19"/>
                      <wps:cNvSpPr/>
                      <wps:spPr>
                        <a:xfrm>
                          <a:off x="3429000" y="468086"/>
                          <a:ext cx="2958342" cy="82223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0" name="Rechthoek 20"/>
                      <wps:cNvSpPr/>
                      <wps:spPr>
                        <a:xfrm>
                          <a:off x="453600" y="4666108"/>
                          <a:ext cx="2975400" cy="401913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7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21" name="Rechthoek 21"/>
                      <wps:cNvSpPr/>
                      <wps:spPr>
                        <a:xfrm>
                          <a:off x="453600" y="4631653"/>
                          <a:ext cx="453600" cy="271963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2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Rechthoek 22"/>
                      <wps:cNvSpPr/>
                      <wps:spPr>
                        <a:xfrm>
                          <a:off x="453600" y="6670889"/>
                          <a:ext cx="2975400" cy="2019511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1" name="Rechte verbindingslijn 23"/>
                      <wps:cNvCnPr/>
                      <wps:spPr>
                        <a:xfrm>
                          <a:off x="1115249" y="52578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5" name="Rechte verbindingslijn 25"/>
                      <wps:cNvCnPr/>
                      <wps:spPr>
                        <a:xfrm>
                          <a:off x="1115249" y="5943600"/>
                          <a:ext cx="211780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6" name="Rechte verbindingslijn 14"/>
                      <wps:cNvCnPr>
                        <a:cxnSpLocks/>
                      </wps:cNvCnPr>
                      <wps:spPr>
                        <a:xfrm>
                          <a:off x="676800" y="4218672"/>
                          <a:ext cx="2752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65000"/>
                              <a:lumOff val="35000"/>
                              <a:alpha val="18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27" name="Rechthoek 15"/>
                      <wps:cNvSpPr/>
                      <wps:spPr>
                        <a:xfrm>
                          <a:off x="453600" y="8055096"/>
                          <a:ext cx="2975400" cy="6353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  <wps:wsp>
                      <wps:cNvPr id="6" name="Rechthoek 29"/>
                      <wps:cNvSpPr/>
                      <wps:spPr>
                        <a:xfrm>
                          <a:off x="453600" y="8055095"/>
                          <a:ext cx="453600" cy="638783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hthoek 31"/>
                      <wps:cNvSpPr/>
                      <wps:spPr>
                        <a:xfrm>
                          <a:off x="6393514" y="8690399"/>
                          <a:ext cx="226800" cy="2268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wpg:wgp>
                </a:graphicData>
              </a:graphic>
              <wp14:sizeRelH relativeFrom="page">
                <wp14:pctWidth>90200</wp14:pctWidth>
              </wp14:sizeRelH>
              <wp14:sizeRelV relativeFrom="page">
                <wp14:pctHeight>94700</wp14:pctHeight>
              </wp14:sizeRelV>
            </wp:anchor>
          </w:drawing>
        </mc:Choice>
        <mc:Fallback>
          <w:pict>
            <v:group w14:anchorId="6C85ADE3" id="Groep 17" o:spid="_x0000_s1026" alt="decoratief element" style="position:absolute;margin-left:0;margin-top:0;width:552pt;height:750.35pt;z-index:251659264;mso-width-percent:902;mso-height-percent:947;mso-position-horizontal:center;mso-position-horizontal-relative:page;mso-position-vertical:center;mso-position-vertical-relative:page;mso-width-percent:902;mso-height-percent:947" coordorigin="2268,2268" coordsize="63935,869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">
              <v:rect id="Rechthoek 13" o:spid="_x0000_s1027" style="position:absolute;left:4518;top:2268;width:61685;height:869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" fillcolor="#f2f2f2 [3052]" stroked="f" strokeweight="1pt"/>
              <v:rect id="Rechthoek 16" o:spid="_x0000_s1028" style="position:absolute;left:2268;top:32113;width:32039;height:145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" fillcolor="#1dd9ff [3205]" stroked="f" strokeweight="1pt">
                <v:fill opacity="49087f"/>
              </v:rect>
              <v:rect id="Rechthoek 17" o:spid="_x0000_s1029" style="position:absolute;left:4518;top:2268;width:29789;height:44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" fillcolor="#c8ff17 [3206]" stroked="f" strokeweight="1pt"/>
              <v:rect id="Rechthoek 18" o:spid="_x0000_s1030" style="position:absolute;left:2268;top:46638;width:31960;height:40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" fillcolor="#f2f2f2 [3052]" stroked="f" strokeweight="1pt">
                <v:fill color2="#c8ff17 [3206]" colors="0 #f2f2f2;17039f #f2f2f2" focus="100%" type="gradient">
                  <o:fill v:ext="view" type="gradientUnscaled"/>
                </v:fill>
              </v:rect>
              <v:rect id="Rechthoek 19" o:spid="_x0000_s1031" style="position:absolute;left:34290;top:4680;width:29583;height:822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" fillcolor="white [3212]" stroked="f" strokeweight="1pt"/>
              <v:rect id="Rechthoek 20" o:spid="_x0000_s1032" style="position:absolute;left:4536;top:46661;width:29754;height:40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" fillcolor="white [3212]" stroked="f" strokeweight="1pt">
                <v:fill opacity="46003f"/>
              </v:rect>
              <v:rect id="Rechthoek 21" o:spid="_x0000_s1033" style="position:absolute;left:4536;top:46316;width:4536;height:27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" fillcolor="#c8ff17 [3206]" stroked="f" strokeweight="1pt">
                <v:fill color2="#00b0d4 [2405]" angle="50" focus="100%" type="gradient">
                  <o:fill v:ext="view" type="gradientUnscaled"/>
                </v:fill>
              </v:rect>
              <v:rect id="Rechthoek 22" o:spid="_x0000_s1034" style="position:absolute;left:4536;top:66708;width:29754;height:20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" fillcolor="white [3212]" stroked="f" strokeweight="1pt">
                <v:fill opacity="32896f"/>
              </v:rect>
              <v:line id="Rechte verbindingslijn 23" o:spid="_x0000_s1035" style="position:absolute;visibility:visible;mso-wrap-style:square" from="11152,52578" to="32330,52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" strokecolor="#d8d8d8 [2732]" strokeweight=".5pt">
                <v:stroke joinstyle="miter"/>
              </v:line>
              <v:line id="Rechte verbindingslijn 25" o:spid="_x0000_s1036" style="position:absolute;visibility:visible;mso-wrap-style:square" from="11152,59436" to="32330,59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" strokecolor="#d8d8d8 [2732]" strokeweight=".5pt">
                <v:stroke joinstyle="miter"/>
              </v:line>
              <v:line id="Rechte verbindingslijn 14" o:spid="_x0000_s1037" style="position:absolute;visibility:visible;mso-wrap-style:square" from="6768,42186" to="34290,42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" strokecolor="#5a5a5a [2109]" strokeweight=".5pt">
                <v:stroke opacity="11822f" joinstyle="miter"/>
                <o:lock v:ext="edit" shapetype="f"/>
              </v:line>
              <v:rect id="Rechthoek 15" o:spid="_x0000_s1038" style="position:absolute;left:4536;top:80550;width:29754;height:63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" fillcolor="white [3212]" stroked="f" strokeweight="1pt"/>
              <v:rect id="Rechthoek 29" o:spid="_x0000_s1039" style="position:absolute;left:4536;top:80550;width:4536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" fillcolor="#ff0174 [3204]" stroked="f" strokeweight="1pt"/>
              <v:rect id="Rechthoek 31" o:spid="_x0000_s1040" style="position:absolute;left:63935;top:86903;width:2268;height:22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" fillcolor="#1dd9ff [3205]" stroked="f" strokeweight="1pt">
                <v:fill opacity="49087f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05pt;height:11.05pt" o:bullet="t">
        <v:imagedata r:id="rId1" o:title="mso8659"/>
      </v:shape>
    </w:pict>
  </w:numPicBullet>
  <w:abstractNum w:abstractNumId="0" w15:restartNumberingAfterBreak="0">
    <w:nsid w:val="05622B0D"/>
    <w:multiLevelType w:val="hybridMultilevel"/>
    <w:tmpl w:val="6FE4E03C"/>
    <w:lvl w:ilvl="0" w:tplc="81A07964">
      <w:start w:val="2019"/>
      <w:numFmt w:val="bullet"/>
      <w:lvlText w:val="-"/>
      <w:lvlJc w:val="left"/>
      <w:pPr>
        <w:ind w:left="720" w:hanging="360"/>
      </w:pPr>
      <w:rPr>
        <w:rFonts w:ascii="Gill Sans MT" w:eastAsiaTheme="minorEastAsia" w:hAnsi="Gill Sans MT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55D87"/>
    <w:multiLevelType w:val="hybridMultilevel"/>
    <w:tmpl w:val="7AB62F06"/>
    <w:lvl w:ilvl="0" w:tplc="7D603F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6746C"/>
    <w:multiLevelType w:val="hybridMultilevel"/>
    <w:tmpl w:val="0A3E3978"/>
    <w:lvl w:ilvl="0" w:tplc="35D0CA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836668"/>
    <w:multiLevelType w:val="hybridMultilevel"/>
    <w:tmpl w:val="A1385EE0"/>
    <w:lvl w:ilvl="0" w:tplc="678A8BC6">
      <w:start w:val="5"/>
      <w:numFmt w:val="bullet"/>
      <w:lvlText w:val="-"/>
      <w:lvlJc w:val="left"/>
      <w:pPr>
        <w:ind w:left="720" w:hanging="360"/>
      </w:pPr>
      <w:rPr>
        <w:rFonts w:ascii="Gill Sans MT" w:eastAsiaTheme="minorHAnsi" w:hAnsi="Gill Sans MT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212E8"/>
    <w:multiLevelType w:val="hybridMultilevel"/>
    <w:tmpl w:val="7C346F3C"/>
    <w:lvl w:ilvl="0" w:tplc="F214A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C92954"/>
    <w:multiLevelType w:val="hybridMultilevel"/>
    <w:tmpl w:val="761A2C98"/>
    <w:lvl w:ilvl="0" w:tplc="3FC48B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A2A0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C82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54B7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B48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2050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20AF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AFE23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D25E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2927A59"/>
    <w:multiLevelType w:val="hybridMultilevel"/>
    <w:tmpl w:val="686A25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850F7"/>
    <w:multiLevelType w:val="hybridMultilevel"/>
    <w:tmpl w:val="9FF28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C0109"/>
    <w:multiLevelType w:val="hybridMultilevel"/>
    <w:tmpl w:val="C132231A"/>
    <w:lvl w:ilvl="0" w:tplc="FEE402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  <w:sz w:val="22"/>
        <w:szCs w:val="22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742E6"/>
    <w:multiLevelType w:val="hybridMultilevel"/>
    <w:tmpl w:val="68340FE0"/>
    <w:lvl w:ilvl="0" w:tplc="0413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6246533">
    <w:abstractNumId w:val="5"/>
  </w:num>
  <w:num w:numId="2" w16cid:durableId="768938108">
    <w:abstractNumId w:val="7"/>
  </w:num>
  <w:num w:numId="3" w16cid:durableId="1710955956">
    <w:abstractNumId w:val="3"/>
  </w:num>
  <w:num w:numId="4" w16cid:durableId="299845834">
    <w:abstractNumId w:val="2"/>
  </w:num>
  <w:num w:numId="5" w16cid:durableId="169873196">
    <w:abstractNumId w:val="4"/>
  </w:num>
  <w:num w:numId="6" w16cid:durableId="1702582683">
    <w:abstractNumId w:val="8"/>
  </w:num>
  <w:num w:numId="7" w16cid:durableId="281232964">
    <w:abstractNumId w:val="6"/>
  </w:num>
  <w:num w:numId="8" w16cid:durableId="1773818188">
    <w:abstractNumId w:val="1"/>
  </w:num>
  <w:num w:numId="9" w16cid:durableId="374282189">
    <w:abstractNumId w:val="0"/>
  </w:num>
  <w:num w:numId="10" w16cid:durableId="10514184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removePersonalInformation/>
  <w:removeDateAndTime/>
  <w:displayBackgroundShap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A0MDI1MjUzNjE0NbVU0lEKTi0uzszPAykwrgUAWphOnSwAAAA="/>
  </w:docVars>
  <w:rsids>
    <w:rsidRoot w:val="00593AAA"/>
    <w:rsid w:val="00007998"/>
    <w:rsid w:val="00095399"/>
    <w:rsid w:val="000A6E09"/>
    <w:rsid w:val="00147F45"/>
    <w:rsid w:val="00174CF8"/>
    <w:rsid w:val="00176419"/>
    <w:rsid w:val="001D455E"/>
    <w:rsid w:val="00203CDA"/>
    <w:rsid w:val="002402E6"/>
    <w:rsid w:val="0024595B"/>
    <w:rsid w:val="002578FB"/>
    <w:rsid w:val="00260A00"/>
    <w:rsid w:val="002613A7"/>
    <w:rsid w:val="002C11C9"/>
    <w:rsid w:val="002F0644"/>
    <w:rsid w:val="003C3388"/>
    <w:rsid w:val="00414014"/>
    <w:rsid w:val="00422CE0"/>
    <w:rsid w:val="00446742"/>
    <w:rsid w:val="0045614D"/>
    <w:rsid w:val="00466B8B"/>
    <w:rsid w:val="00575926"/>
    <w:rsid w:val="00593AAA"/>
    <w:rsid w:val="00613F4B"/>
    <w:rsid w:val="006407E5"/>
    <w:rsid w:val="00662758"/>
    <w:rsid w:val="00662ADC"/>
    <w:rsid w:val="00696538"/>
    <w:rsid w:val="006A7234"/>
    <w:rsid w:val="00752632"/>
    <w:rsid w:val="00765D7A"/>
    <w:rsid w:val="00782803"/>
    <w:rsid w:val="007F053E"/>
    <w:rsid w:val="008064DE"/>
    <w:rsid w:val="008125BE"/>
    <w:rsid w:val="008B694A"/>
    <w:rsid w:val="008C7F75"/>
    <w:rsid w:val="008D4C89"/>
    <w:rsid w:val="008F2E01"/>
    <w:rsid w:val="00941573"/>
    <w:rsid w:val="00946A48"/>
    <w:rsid w:val="00946EC2"/>
    <w:rsid w:val="00956F14"/>
    <w:rsid w:val="009A1903"/>
    <w:rsid w:val="009B6222"/>
    <w:rsid w:val="00A03A57"/>
    <w:rsid w:val="00A74555"/>
    <w:rsid w:val="00AB450B"/>
    <w:rsid w:val="00B16442"/>
    <w:rsid w:val="00B56A80"/>
    <w:rsid w:val="00B72D6F"/>
    <w:rsid w:val="00BA2FD6"/>
    <w:rsid w:val="00BA3253"/>
    <w:rsid w:val="00BA4AA1"/>
    <w:rsid w:val="00BD7651"/>
    <w:rsid w:val="00CD1D13"/>
    <w:rsid w:val="00CD5B1D"/>
    <w:rsid w:val="00CF6599"/>
    <w:rsid w:val="00D36F72"/>
    <w:rsid w:val="00D61AE0"/>
    <w:rsid w:val="00DC1811"/>
    <w:rsid w:val="00DF4252"/>
    <w:rsid w:val="00E3755C"/>
    <w:rsid w:val="00F1626F"/>
    <w:rsid w:val="00FB5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AC0D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D4C89"/>
  </w:style>
  <w:style w:type="paragraph" w:styleId="Kop1">
    <w:name w:val="heading 1"/>
    <w:basedOn w:val="Standaard"/>
    <w:next w:val="Standaard"/>
    <w:link w:val="Kop1Char"/>
    <w:uiPriority w:val="9"/>
    <w:qFormat/>
    <w:rsid w:val="008D4C89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</w:rPr>
  </w:style>
  <w:style w:type="paragraph" w:styleId="Kop2">
    <w:name w:val="heading 2"/>
    <w:basedOn w:val="Standaard"/>
    <w:next w:val="Standaard"/>
    <w:link w:val="Kop2Char"/>
    <w:uiPriority w:val="9"/>
    <w:qFormat/>
    <w:rsid w:val="008D4C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CD1D13"/>
  </w:style>
  <w:style w:type="paragraph" w:styleId="Voettekst">
    <w:name w:val="footer"/>
    <w:basedOn w:val="Standaard"/>
    <w:link w:val="VoettekstChar"/>
    <w:uiPriority w:val="99"/>
    <w:semiHidden/>
    <w:rsid w:val="00BA3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CD1D13"/>
  </w:style>
  <w:style w:type="paragraph" w:styleId="Normaalweb">
    <w:name w:val="Normal (Web)"/>
    <w:basedOn w:val="Standaard"/>
    <w:uiPriority w:val="99"/>
    <w:semiHidden/>
    <w:rsid w:val="00BA325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jstalinea">
    <w:name w:val="List Paragraph"/>
    <w:basedOn w:val="Standaard"/>
    <w:uiPriority w:val="34"/>
    <w:qFormat/>
    <w:rsid w:val="00176419"/>
    <w:pPr>
      <w:spacing w:line="240" w:lineRule="auto"/>
      <w:ind w:left="720"/>
      <w:contextualSpacing/>
    </w:pPr>
    <w:rPr>
      <w:rFonts w:eastAsiaTheme="minorEastAsia" w:cs="Times New Roman"/>
      <w:szCs w:val="24"/>
    </w:rPr>
  </w:style>
  <w:style w:type="paragraph" w:styleId="Titel">
    <w:name w:val="Title"/>
    <w:basedOn w:val="Normaalweb"/>
    <w:next w:val="Standaard"/>
    <w:link w:val="TitelChar"/>
    <w:uiPriority w:val="10"/>
    <w:qFormat/>
    <w:rsid w:val="008C7F75"/>
    <w:pPr>
      <w:spacing w:before="40" w:beforeAutospacing="0" w:after="0" w:afterAutospacing="0" w:line="600" w:lineRule="exact"/>
    </w:pPr>
    <w:rPr>
      <w:rFonts w:asciiTheme="majorHAnsi" w:hAnsiTheme="majorHAnsi" w:cstheme="minorBid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customStyle="1" w:styleId="TitelChar">
    <w:name w:val="Titel Char"/>
    <w:basedOn w:val="Standaardalinea-lettertype"/>
    <w:link w:val="Titel"/>
    <w:uiPriority w:val="10"/>
    <w:rsid w:val="008C7F75"/>
    <w:rPr>
      <w:rFonts w:asciiTheme="majorHAnsi" w:eastAsiaTheme="minorEastAsia" w:hAnsiTheme="majorHAnsi"/>
      <w:b/>
      <w:bCs/>
      <w:color w:val="000000" w:themeColor="text1"/>
      <w:spacing w:val="-30"/>
      <w:kern w:val="24"/>
      <w:sz w:val="70"/>
      <w:szCs w:val="70"/>
      <w:lang w:val="en-ZA"/>
    </w:rPr>
  </w:style>
  <w:style w:type="character" w:styleId="Tekstvantijdelijkeaanduiding">
    <w:name w:val="Placeholder Text"/>
    <w:basedOn w:val="Standaardalinea-lettertype"/>
    <w:uiPriority w:val="99"/>
    <w:semiHidden/>
    <w:rsid w:val="00176419"/>
    <w:rPr>
      <w:color w:val="808080"/>
    </w:rPr>
  </w:style>
  <w:style w:type="paragraph" w:customStyle="1" w:styleId="Contactgegevens">
    <w:name w:val="Contactgegevens"/>
    <w:basedOn w:val="Normaalweb"/>
    <w:qFormat/>
    <w:rsid w:val="00176419"/>
    <w:pPr>
      <w:spacing w:before="0" w:beforeAutospacing="0" w:after="0" w:afterAutospacing="0"/>
    </w:pPr>
    <w:rPr>
      <w:rFonts w:asciiTheme="minorHAnsi" w:hAnsiTheme="minorHAnsi" w:cstheme="minorBidi"/>
      <w:color w:val="000000" w:themeColor="text1"/>
      <w:kern w:val="24"/>
      <w:sz w:val="22"/>
      <w:szCs w:val="22"/>
      <w:lang w:val="en-ZA"/>
    </w:rPr>
  </w:style>
  <w:style w:type="paragraph" w:styleId="Ondertitel">
    <w:name w:val="Subtitle"/>
    <w:basedOn w:val="Normaalweb"/>
    <w:next w:val="Standaard"/>
    <w:link w:val="OndertitelChar"/>
    <w:uiPriority w:val="11"/>
    <w:qFormat/>
    <w:rsid w:val="00BD7651"/>
    <w:pPr>
      <w:pBdr>
        <w:top w:val="single" w:sz="2" w:space="1" w:color="D9D9D9" w:themeColor="background1" w:themeShade="D9"/>
      </w:pBdr>
      <w:spacing w:before="0" w:beforeAutospacing="0" w:after="0" w:afterAutospacing="0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D7651"/>
    <w:rPr>
      <w:rFonts w:ascii="Gill Sans MT" w:eastAsiaTheme="minorEastAsia" w:hAnsi="Gill Sans MT"/>
      <w:color w:val="000000" w:themeColor="text1"/>
      <w:kern w:val="24"/>
      <w:sz w:val="36"/>
      <w:szCs w:val="40"/>
      <w:lang w:val="en-ZA"/>
    </w:rPr>
  </w:style>
  <w:style w:type="table" w:styleId="Tabelraster">
    <w:name w:val="Table Grid"/>
    <w:basedOn w:val="Standaardtabel"/>
    <w:uiPriority w:val="39"/>
    <w:rsid w:val="00176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res">
    <w:name w:val="Adres"/>
    <w:basedOn w:val="Standaard"/>
    <w:semiHidden/>
    <w:qFormat/>
    <w:rsid w:val="00176419"/>
    <w:pPr>
      <w:spacing w:after="0" w:line="276" w:lineRule="auto"/>
      <w:ind w:right="360"/>
    </w:pPr>
    <w:rPr>
      <w:rFonts w:eastAsiaTheme="minorEastAsia"/>
      <w:color w:val="FFFFFF" w:themeColor="background1"/>
      <w:sz w:val="24"/>
      <w:szCs w:val="24"/>
      <w:lang w:eastAsia="ja-JP"/>
    </w:rPr>
  </w:style>
  <w:style w:type="paragraph" w:customStyle="1" w:styleId="Gegevensontvanger">
    <w:name w:val="Gegevens ontvanger"/>
    <w:basedOn w:val="Adres"/>
    <w:qFormat/>
    <w:rsid w:val="00176419"/>
    <w:pPr>
      <w:ind w:right="0"/>
      <w:jc w:val="right"/>
    </w:pPr>
    <w:rPr>
      <w:color w:val="auto"/>
    </w:rPr>
  </w:style>
  <w:style w:type="character" w:customStyle="1" w:styleId="Grijzetekst">
    <w:name w:val="Grijze tekst"/>
    <w:basedOn w:val="Standaardalinea-lettertype"/>
    <w:uiPriority w:val="4"/>
    <w:semiHidden/>
    <w:qFormat/>
    <w:rsid w:val="00176419"/>
    <w:rPr>
      <w:color w:val="808080" w:themeColor="background1" w:themeShade="80"/>
    </w:rPr>
  </w:style>
  <w:style w:type="character" w:customStyle="1" w:styleId="Kop1Char">
    <w:name w:val="Kop 1 Char"/>
    <w:basedOn w:val="Standaardalinea-lettertype"/>
    <w:link w:val="Kop1"/>
    <w:uiPriority w:val="9"/>
    <w:rsid w:val="008D4C89"/>
    <w:rPr>
      <w:rFonts w:asciiTheme="majorHAnsi" w:eastAsiaTheme="majorEastAsia" w:hAnsiTheme="majorHAnsi" w:cstheme="majorBidi"/>
      <w:b/>
      <w:sz w:val="42"/>
      <w:szCs w:val="32"/>
    </w:rPr>
  </w:style>
  <w:style w:type="paragraph" w:customStyle="1" w:styleId="Werkdatums">
    <w:name w:val="Werkdatums"/>
    <w:basedOn w:val="Standaard"/>
    <w:qFormat/>
    <w:rsid w:val="008D4C89"/>
    <w:pPr>
      <w:shd w:val="clear" w:color="auto" w:fill="F2F2F2" w:themeFill="background1" w:themeFillShade="F2"/>
      <w:spacing w:before="240" w:after="0" w:line="360" w:lineRule="auto"/>
    </w:pPr>
    <w:rPr>
      <w:sz w:val="18"/>
    </w:rPr>
  </w:style>
  <w:style w:type="paragraph" w:customStyle="1" w:styleId="Functie">
    <w:name w:val="Functie"/>
    <w:basedOn w:val="Standaard"/>
    <w:qFormat/>
    <w:rsid w:val="008064DE"/>
    <w:pPr>
      <w:spacing w:after="0"/>
    </w:pPr>
  </w:style>
  <w:style w:type="paragraph" w:customStyle="1" w:styleId="Bedrijfsnaam">
    <w:name w:val="Bedrijfsnaam"/>
    <w:basedOn w:val="Standaard"/>
    <w:qFormat/>
    <w:rsid w:val="008064DE"/>
    <w:pPr>
      <w:spacing w:after="200"/>
    </w:pPr>
  </w:style>
  <w:style w:type="paragraph" w:styleId="Datum">
    <w:name w:val="Date"/>
    <w:basedOn w:val="Standaard"/>
    <w:next w:val="Standaard"/>
    <w:link w:val="DatumChar"/>
    <w:uiPriority w:val="99"/>
    <w:semiHidden/>
    <w:rsid w:val="008064DE"/>
    <w:pPr>
      <w:spacing w:after="0" w:line="240" w:lineRule="auto"/>
      <w:ind w:right="360"/>
    </w:pPr>
    <w:rPr>
      <w:rFonts w:eastAsiaTheme="minorEastAsia"/>
      <w:sz w:val="18"/>
      <w:lang w:eastAsia="ja-JP"/>
    </w:rPr>
  </w:style>
  <w:style w:type="character" w:customStyle="1" w:styleId="DatumChar">
    <w:name w:val="Datum Char"/>
    <w:basedOn w:val="Standaardalinea-lettertype"/>
    <w:link w:val="Datum"/>
    <w:uiPriority w:val="99"/>
    <w:semiHidden/>
    <w:rsid w:val="008D4C89"/>
    <w:rPr>
      <w:rFonts w:eastAsiaTheme="minorEastAsia"/>
      <w:sz w:val="18"/>
      <w:lang w:eastAsia="ja-JP"/>
    </w:rPr>
  </w:style>
  <w:style w:type="paragraph" w:customStyle="1" w:styleId="Contactgegevens0">
    <w:name w:val="Contactgegevens"/>
    <w:basedOn w:val="Standaard"/>
    <w:qFormat/>
    <w:rsid w:val="00BD7651"/>
    <w:pPr>
      <w:spacing w:after="0" w:line="240" w:lineRule="auto"/>
      <w:ind w:right="360"/>
    </w:pPr>
    <w:rPr>
      <w:rFonts w:eastAsiaTheme="minorEastAsia"/>
      <w:szCs w:val="24"/>
      <w:lang w:eastAsia="ja-JP"/>
    </w:rPr>
  </w:style>
  <w:style w:type="character" w:styleId="Hyperlink">
    <w:name w:val="Hyperlink"/>
    <w:basedOn w:val="Standaardalinea-lettertype"/>
    <w:uiPriority w:val="99"/>
    <w:unhideWhenUsed/>
    <w:rsid w:val="00BD7651"/>
    <w:rPr>
      <w:color w:val="00768E" w:themeColor="accent2" w:themeShade="80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8D4C89"/>
    <w:rPr>
      <w:rFonts w:asciiTheme="majorHAnsi" w:eastAsiaTheme="majorEastAsia" w:hAnsiTheme="majorHAnsi" w:cstheme="majorBidi"/>
      <w:b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745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74555"/>
    <w:rPr>
      <w:rFonts w:ascii="Segoe UI" w:hAnsi="Segoe UI" w:cs="Segoe UI"/>
      <w:sz w:val="18"/>
      <w:szCs w:val="18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22CE0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BA2FD6"/>
    <w:rPr>
      <w:color w:val="FF017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svg"/><Relationship Id="rId18" Type="http://schemas.openxmlformats.org/officeDocument/2006/relationships/image" Target="media/image8.sv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mailto:sosoalmhmoud559@gmail.com" TargetMode="External"/><Relationship Id="rId20" Type="http://schemas.openxmlformats.org/officeDocument/2006/relationships/image" Target="media/image10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6.svg"/><Relationship Id="rId23" Type="http://schemas.openxmlformats.org/officeDocument/2006/relationships/hyperlink" Target="https://github.com/Isrvx0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5.png"/><Relationship Id="rId22" Type="http://schemas.openxmlformats.org/officeDocument/2006/relationships/image" Target="media/image12.svg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iet\AppData\Roaming\Microsoft\Templates\Plaknotitie%20cv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4F4541D82B4CFD93813918F5C5C1A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74DD68-2290-4100-96DD-952EED035051}"/>
      </w:docPartPr>
      <w:docPartBody>
        <w:p w:rsidR="007B3283" w:rsidRDefault="00813C43">
          <w:pPr>
            <w:pStyle w:val="0F4F4541D82B4CFD93813918F5C5C1A9"/>
          </w:pPr>
          <w:r w:rsidRPr="008D4C89">
            <w:rPr>
              <w:rStyle w:val="Kop2Char"/>
              <w:lang w:bidi="nl-NL"/>
            </w:rPr>
            <w:t>Telefoon:</w:t>
          </w:r>
        </w:p>
      </w:docPartBody>
    </w:docPart>
    <w:docPart>
      <w:docPartPr>
        <w:name w:val="FDC14D1EA0034424B7CE1B0070257A8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5333563-D41F-4F88-8E2A-452566E9D9CA}"/>
      </w:docPartPr>
      <w:docPartBody>
        <w:p w:rsidR="007B3283" w:rsidRDefault="00813C43">
          <w:pPr>
            <w:pStyle w:val="FDC14D1EA0034424B7CE1B0070257A87"/>
          </w:pPr>
          <w:r w:rsidRPr="008D4C89">
            <w:rPr>
              <w:rStyle w:val="Kop2Char"/>
              <w:lang w:bidi="nl-NL"/>
            </w:rPr>
            <w:t>E-mailadres:</w:t>
          </w:r>
        </w:p>
      </w:docPartBody>
    </w:docPart>
    <w:docPart>
      <w:docPartPr>
        <w:name w:val="02FC4BCE9464450C9AD5F084A15C825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1FBC72DD-48B1-4822-93B6-E8721CA50D5B}"/>
      </w:docPartPr>
      <w:docPartBody>
        <w:p w:rsidR="007B3283" w:rsidRDefault="00813C43">
          <w:pPr>
            <w:pStyle w:val="02FC4BCE9464450C9AD5F084A15C825F"/>
          </w:pPr>
          <w:r w:rsidRPr="008D4C89">
            <w:rPr>
              <w:rStyle w:val="Kop2Char"/>
              <w:lang w:bidi="nl-NL"/>
            </w:rPr>
            <w:t>Adres</w:t>
          </w:r>
        </w:p>
      </w:docPartBody>
    </w:docPart>
    <w:docPart>
      <w:docPartPr>
        <w:name w:val="C5B968E3C25645EC9C30EE1EE5C855B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6F1DE02-BE67-43E3-9263-4A3414976150}"/>
      </w:docPartPr>
      <w:docPartBody>
        <w:p w:rsidR="00000000" w:rsidRDefault="001B3254" w:rsidP="001B3254">
          <w:pPr>
            <w:pStyle w:val="C5B968E3C25645EC9C30EE1EE5C855B9"/>
          </w:pPr>
          <w:r w:rsidRPr="00B72D6F">
            <w:rPr>
              <w:rStyle w:val="Kop1Char"/>
              <w:lang w:bidi="nl-NL"/>
            </w:rPr>
            <w:t>Werkervaring</w:t>
          </w:r>
        </w:p>
      </w:docPartBody>
    </w:docPart>
    <w:docPart>
      <w:docPartPr>
        <w:name w:val="8F7F09C39F6D42C384429BEE74E8BA5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1CE6E51-2C52-4B98-BB99-B232E871B25B}"/>
      </w:docPartPr>
      <w:docPartBody>
        <w:p w:rsidR="00000000" w:rsidRDefault="001B3254" w:rsidP="001B3254">
          <w:pPr>
            <w:pStyle w:val="8F7F09C39F6D42C384429BEE74E8BA56"/>
          </w:pPr>
          <w:r w:rsidRPr="008064DE">
            <w:rPr>
              <w:lang w:bidi="nl-NL"/>
            </w:rPr>
            <w:t>Opleiding</w:t>
          </w:r>
        </w:p>
      </w:docPartBody>
    </w:docPart>
    <w:docPart>
      <w:docPartPr>
        <w:name w:val="D03B9A7583FC4743BBF2AE1AFB61E2D3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F993852-39E8-47DE-BC4C-B25950B4BF5F}"/>
      </w:docPartPr>
      <w:docPartBody>
        <w:p w:rsidR="00000000" w:rsidRDefault="001B3254" w:rsidP="001B3254">
          <w:pPr>
            <w:pStyle w:val="D03B9A7583FC4743BBF2AE1AFB61E2D3"/>
          </w:pPr>
          <w:r w:rsidRPr="008D4C89">
            <w:rPr>
              <w:rStyle w:val="Kop2Char"/>
              <w:lang w:bidi="nl-NL"/>
            </w:rPr>
            <w:t>Vaardigheden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69"/>
    <w:rsid w:val="000B718B"/>
    <w:rsid w:val="0015180C"/>
    <w:rsid w:val="001B3254"/>
    <w:rsid w:val="00210169"/>
    <w:rsid w:val="00300268"/>
    <w:rsid w:val="006A528B"/>
    <w:rsid w:val="007B3283"/>
    <w:rsid w:val="007C5D6F"/>
    <w:rsid w:val="00813C43"/>
    <w:rsid w:val="00CD68E9"/>
    <w:rsid w:val="00FA24F6"/>
    <w:rsid w:val="00FA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B3254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sz w:val="42"/>
      <w:szCs w:val="32"/>
      <w:lang w:eastAsia="en-US"/>
    </w:rPr>
  </w:style>
  <w:style w:type="paragraph" w:styleId="Kop2">
    <w:name w:val="heading 2"/>
    <w:basedOn w:val="Standaard"/>
    <w:next w:val="Standaard"/>
    <w:link w:val="Kop2Char"/>
    <w:uiPriority w:val="9"/>
    <w:qFormat/>
    <w:rsid w:val="001B32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Cs w:val="26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B3254"/>
    <w:rPr>
      <w:rFonts w:asciiTheme="majorHAnsi" w:eastAsiaTheme="majorEastAsia" w:hAnsiTheme="majorHAnsi" w:cstheme="majorBidi"/>
      <w:b/>
      <w:sz w:val="42"/>
      <w:szCs w:val="32"/>
      <w:lang w:eastAsia="en-US"/>
    </w:rPr>
  </w:style>
  <w:style w:type="paragraph" w:customStyle="1" w:styleId="9E5CB467BA3542BCB165101329A0EC3D">
    <w:name w:val="9E5CB467BA3542BCB165101329A0EC3D"/>
  </w:style>
  <w:style w:type="paragraph" w:customStyle="1" w:styleId="ACBFF5CC5ECB462ABF76D58064A3F0FF">
    <w:name w:val="ACBFF5CC5ECB462ABF76D58064A3F0FF"/>
  </w:style>
  <w:style w:type="paragraph" w:styleId="Ondertitel">
    <w:name w:val="Subtitle"/>
    <w:basedOn w:val="Normaalweb"/>
    <w:next w:val="Standaard"/>
    <w:link w:val="OndertitelChar"/>
    <w:uiPriority w:val="11"/>
    <w:qFormat/>
    <w:pPr>
      <w:pBdr>
        <w:top w:val="single" w:sz="2" w:space="1" w:color="D9D9D9" w:themeColor="background1" w:themeShade="D9"/>
      </w:pBdr>
      <w:spacing w:after="0" w:line="240" w:lineRule="auto"/>
      <w:ind w:right="720"/>
    </w:pPr>
    <w:rPr>
      <w:rFonts w:ascii="Gill Sans MT" w:hAnsi="Gill Sans MT" w:cstheme="minorBidi"/>
      <w:color w:val="000000" w:themeColor="text1"/>
      <w:kern w:val="24"/>
      <w:sz w:val="36"/>
      <w:szCs w:val="40"/>
      <w:lang w:val="en-ZA" w:eastAsia="en-US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ascii="Gill Sans MT" w:hAnsi="Gill Sans MT"/>
      <w:color w:val="000000" w:themeColor="text1"/>
      <w:kern w:val="24"/>
      <w:sz w:val="36"/>
      <w:szCs w:val="40"/>
      <w:lang w:val="en-ZA" w:eastAsia="en-US"/>
    </w:rPr>
  </w:style>
  <w:style w:type="paragraph" w:styleId="Normaalweb">
    <w:name w:val="Normal (Web)"/>
    <w:basedOn w:val="Standaard"/>
    <w:uiPriority w:val="99"/>
    <w:semiHidden/>
    <w:unhideWhenUsed/>
    <w:rPr>
      <w:rFonts w:ascii="Times New Roman" w:hAnsi="Times New Roman" w:cs="Times New Roman"/>
      <w:sz w:val="24"/>
      <w:szCs w:val="24"/>
    </w:rPr>
  </w:style>
  <w:style w:type="character" w:customStyle="1" w:styleId="Kop2Char">
    <w:name w:val="Kop 2 Char"/>
    <w:basedOn w:val="Standaardalinea-lettertype"/>
    <w:link w:val="Kop2"/>
    <w:uiPriority w:val="9"/>
    <w:rsid w:val="001B3254"/>
    <w:rPr>
      <w:rFonts w:asciiTheme="majorHAnsi" w:eastAsiaTheme="majorEastAsia" w:hAnsiTheme="majorHAnsi" w:cstheme="majorBidi"/>
      <w:b/>
      <w:szCs w:val="26"/>
      <w:lang w:eastAsia="en-US"/>
    </w:rPr>
  </w:style>
  <w:style w:type="paragraph" w:customStyle="1" w:styleId="0F4F4541D82B4CFD93813918F5C5C1A9">
    <w:name w:val="0F4F4541D82B4CFD93813918F5C5C1A9"/>
  </w:style>
  <w:style w:type="paragraph" w:customStyle="1" w:styleId="FDC14D1EA0034424B7CE1B0070257A87">
    <w:name w:val="FDC14D1EA0034424B7CE1B0070257A87"/>
  </w:style>
  <w:style w:type="character" w:styleId="Hyperlink">
    <w:name w:val="Hyperlink"/>
    <w:basedOn w:val="Standaardalinea-lettertype"/>
    <w:uiPriority w:val="99"/>
    <w:unhideWhenUsed/>
    <w:rPr>
      <w:color w:val="833C0B" w:themeColor="accent2" w:themeShade="80"/>
      <w:u w:val="single"/>
    </w:rPr>
  </w:style>
  <w:style w:type="paragraph" w:customStyle="1" w:styleId="02FC4BCE9464450C9AD5F084A15C825F">
    <w:name w:val="02FC4BCE9464450C9AD5F084A15C825F"/>
  </w:style>
  <w:style w:type="character" w:styleId="Tekstvantijdelijkeaanduiding">
    <w:name w:val="Placeholder Text"/>
    <w:basedOn w:val="Standaardalinea-lettertype"/>
    <w:uiPriority w:val="99"/>
    <w:semiHidden/>
    <w:rsid w:val="00210169"/>
    <w:rPr>
      <w:color w:val="808080"/>
    </w:rPr>
  </w:style>
  <w:style w:type="paragraph" w:customStyle="1" w:styleId="8098A64091304387B377BDF96E1B6251">
    <w:name w:val="8098A64091304387B377BDF96E1B6251"/>
  </w:style>
  <w:style w:type="paragraph" w:customStyle="1" w:styleId="6BCFC130CC4F4B50BA43CF5B447C1A99">
    <w:name w:val="6BCFC130CC4F4B50BA43CF5B447C1A99"/>
    <w:rsid w:val="001B3254"/>
  </w:style>
  <w:style w:type="paragraph" w:customStyle="1" w:styleId="C5B968E3C25645EC9C30EE1EE5C855B9">
    <w:name w:val="C5B968E3C25645EC9C30EE1EE5C855B9"/>
    <w:rsid w:val="001B3254"/>
  </w:style>
  <w:style w:type="paragraph" w:customStyle="1" w:styleId="8F7F09C39F6D42C384429BEE74E8BA56">
    <w:name w:val="8F7F09C39F6D42C384429BEE74E8BA56"/>
    <w:rsid w:val="001B3254"/>
  </w:style>
  <w:style w:type="paragraph" w:customStyle="1" w:styleId="D03B9A7583FC4743BBF2AE1AFB61E2D3">
    <w:name w:val="D03B9A7583FC4743BBF2AE1AFB61E2D3"/>
    <w:rsid w:val="001B32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icrosoft Resume">
      <a:dk1>
        <a:sysClr val="windowText" lastClr="000000"/>
      </a:dk1>
      <a:lt1>
        <a:sysClr val="window" lastClr="FFFFFF"/>
      </a:lt1>
      <a:dk2>
        <a:srgbClr val="262626"/>
      </a:dk2>
      <a:lt2>
        <a:srgbClr val="E7E6E6"/>
      </a:lt2>
      <a:accent1>
        <a:srgbClr val="FF0174"/>
      </a:accent1>
      <a:accent2>
        <a:srgbClr val="1DD9FF"/>
      </a:accent2>
      <a:accent3>
        <a:srgbClr val="C8FF17"/>
      </a:accent3>
      <a:accent4>
        <a:srgbClr val="FF0030"/>
      </a:accent4>
      <a:accent5>
        <a:srgbClr val="00B0F0"/>
      </a:accent5>
      <a:accent6>
        <a:srgbClr val="2A744A"/>
      </a:accent6>
      <a:hlink>
        <a:srgbClr val="FF0174"/>
      </a:hlink>
      <a:folHlink>
        <a:srgbClr val="FF0174"/>
      </a:folHlink>
    </a:clrScheme>
    <a:fontScheme name="Custom 17">
      <a:majorFont>
        <a:latin typeface="Rockwell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749A8-727E-4181-9E6A-301B51BC7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348F603-C336-4063-9C54-C61EDB9B6E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6FA939-466D-4BBB-B0B5-8F9FB0E070E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420B237F-D1E1-4170-A832-14A3250B0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Plaknotitie cv.dotx</Template>
  <TotalTime>0</TotalTime>
  <Pages>2</Pages>
  <Words>165</Words>
  <Characters>909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2022-09-18T16:54:00Z</dcterms:created>
  <dcterms:modified xsi:type="dcterms:W3CDTF">2023-01-26T09:09:00Z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